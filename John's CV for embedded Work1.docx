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140"/>
        <w:gridCol w:w="9783"/>
      </w:tblGrid>
      <w:tr w:rsidR="00AE3014" w:rsidRPr="00CD0A4B" w14:paraId="29A96E2E" w14:textId="77777777" w:rsidTr="000530E6">
        <w:trPr>
          <w:gridBefore w:val="1"/>
          <w:wBefore w:w="140" w:type="dxa"/>
          <w:trHeight w:val="346"/>
        </w:trPr>
        <w:tc>
          <w:tcPr>
            <w:tcW w:w="9783" w:type="dxa"/>
          </w:tcPr>
          <w:p w14:paraId="1FE830EB" w14:textId="5A76B262" w:rsidR="00793CBE" w:rsidRPr="00264223" w:rsidRDefault="00D2321A" w:rsidP="00264223">
            <w:pPr>
              <w:pStyle w:val="ab"/>
              <w:spacing w:after="0"/>
              <w:ind w:left="0"/>
              <w:rPr>
                <w:color w:val="000000" w:themeColor="text1"/>
              </w:rPr>
            </w:pPr>
            <w:proofErr w:type="spellStart"/>
            <w:r w:rsidRPr="00264223">
              <w:rPr>
                <w:color w:val="000000" w:themeColor="text1"/>
              </w:rPr>
              <w:t>Zhuohang</w:t>
            </w:r>
            <w:proofErr w:type="spellEnd"/>
            <w:r w:rsidR="00EA0DB4" w:rsidRPr="00264223">
              <w:rPr>
                <w:color w:val="000000" w:themeColor="text1"/>
              </w:rPr>
              <w:t xml:space="preserve"> Wu</w:t>
            </w:r>
            <w:r w:rsidR="006F097E" w:rsidRPr="00264223">
              <w:rPr>
                <w:rFonts w:hint="eastAsia"/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 xml:space="preserve"> </w:t>
            </w:r>
            <w:proofErr w:type="gramStart"/>
            <w:r w:rsidRPr="00264223">
              <w:rPr>
                <w:color w:val="000000" w:themeColor="text1"/>
              </w:rPr>
              <w:t xml:space="preserve">  </w:t>
            </w:r>
            <w:r w:rsidR="006F097E" w:rsidRPr="00264223">
              <w:rPr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>(</w:t>
            </w:r>
            <w:proofErr w:type="gramEnd"/>
            <w:r w:rsidRPr="00264223">
              <w:rPr>
                <w:color w:val="000000" w:themeColor="text1"/>
              </w:rPr>
              <w:t>John Wu)</w:t>
            </w:r>
            <w:r w:rsidR="006F097E" w:rsidRPr="00264223">
              <w:rPr>
                <w:color w:val="000000" w:themeColor="text1"/>
              </w:rPr>
              <w:t xml:space="preserve">         </w:t>
            </w:r>
          </w:p>
        </w:tc>
      </w:tr>
      <w:tr w:rsidR="003740A3" w:rsidRPr="00EC1E0F" w14:paraId="45122A1A" w14:textId="77777777" w:rsidTr="000530E6">
        <w:trPr>
          <w:trHeight w:val="2692"/>
        </w:trPr>
        <w:tc>
          <w:tcPr>
            <w:tcW w:w="9923" w:type="dxa"/>
            <w:gridSpan w:val="2"/>
          </w:tcPr>
          <w:p w14:paraId="45BAB799" w14:textId="7C50F092" w:rsidR="00264223" w:rsidRPr="00856398" w:rsidRDefault="00EA0DB4" w:rsidP="00264223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</w:pP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T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el</w:t>
            </w:r>
            <w:r w:rsidR="00A052EB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:</w:t>
            </w:r>
            <w:r w:rsidR="00A052EB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="00A32FD1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+</w:t>
            </w:r>
            <w:r w:rsidR="00A32FD1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44 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07884</w:t>
            </w:r>
            <w:r w:rsidR="004E3DB6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039246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E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-mail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：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begin"/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instrText xml:space="preserve"> HYPERLINK "mailto:zhuohang2024@163.com" </w:instrTex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separate"/>
            </w:r>
            <w:r w:rsidR="00A11355" w:rsidRPr="00856398">
              <w:rPr>
                <w:rStyle w:val="afffc"/>
                <w:rFonts w:cstheme="minorBidi"/>
                <w:b w:val="0"/>
                <w:bCs w:val="0"/>
                <w:sz w:val="20"/>
                <w:szCs w:val="24"/>
              </w:rPr>
              <w:t>zhuohang2024@163.com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end"/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L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ondon</w:t>
            </w:r>
          </w:p>
          <w:p w14:paraId="5A9DA3B1" w14:textId="386E0F8B" w:rsidR="00264223" w:rsidRDefault="00264223" w:rsidP="00264223"/>
          <w:p w14:paraId="71570E3A" w14:textId="77777777" w:rsidR="0002470C" w:rsidRPr="00264223" w:rsidRDefault="0002470C" w:rsidP="00264223"/>
          <w:p w14:paraId="3B4E68B4" w14:textId="08C2D5F1" w:rsidR="00E06EAE" w:rsidRPr="00CD0A4B" w:rsidRDefault="00E06EAE" w:rsidP="00376A05">
            <w:pPr>
              <w:pStyle w:val="1"/>
              <w:spacing w:before="0" w:after="0" w:line="216" w:lineRule="auto"/>
            </w:pPr>
            <w:r w:rsidRPr="002B5CCB">
              <w:rPr>
                <w:rStyle w:val="af4"/>
                <w:lang w:val="en-GB" w:bidi="zh-CN"/>
              </w:rPr>
              <w:t>▼</w:t>
            </w:r>
            <w:r w:rsidR="00CF6342">
              <w:rPr>
                <w:rStyle w:val="af4"/>
                <w:lang w:val="en-GB" w:bidi="zh-CN"/>
              </w:rPr>
              <w:t xml:space="preserve"> </w:t>
            </w:r>
            <w:r w:rsidR="00CF6342">
              <w:t>Technical Expertise</w:t>
            </w:r>
          </w:p>
          <w:p w14:paraId="69522FC8" w14:textId="4357DD0D" w:rsidR="00264223" w:rsidRDefault="009612D5" w:rsidP="00663EE2">
            <w:r w:rsidRPr="005A608E">
              <w:rPr>
                <w:b/>
              </w:rPr>
              <w:t>Embedded Systems and Control</w:t>
            </w:r>
            <w:r w:rsidR="00884D6B">
              <w:t>,</w:t>
            </w:r>
            <w:r w:rsidR="002B1F13">
              <w:t xml:space="preserve"> </w:t>
            </w:r>
            <w:r w:rsidR="006E7ABE" w:rsidRPr="006E7ABE">
              <w:t>Mechanical assemb</w:t>
            </w:r>
            <w:r w:rsidR="008B5828">
              <w:t>le</w:t>
            </w:r>
            <w:bookmarkStart w:id="0" w:name="_GoBack"/>
            <w:bookmarkEnd w:id="0"/>
            <w:r w:rsidR="002B1F13">
              <w:t>,</w:t>
            </w:r>
            <w:r w:rsidR="005A608E">
              <w:rPr>
                <w:bCs/>
              </w:rPr>
              <w:t xml:space="preserve"> </w:t>
            </w:r>
            <w:r w:rsidR="005A608E">
              <w:t>Internet of Things</w:t>
            </w:r>
            <w:r w:rsidR="00842FCB">
              <w:t>, Robotic</w:t>
            </w:r>
            <w:r w:rsidR="00842FCB">
              <w:rPr>
                <w:rFonts w:hint="eastAsia"/>
              </w:rPr>
              <w:t>s</w:t>
            </w:r>
            <w:r w:rsidR="00842FCB">
              <w:t xml:space="preserve"> and AI</w:t>
            </w:r>
          </w:p>
          <w:p w14:paraId="13599222" w14:textId="4A7F24A3" w:rsidR="00856398" w:rsidRDefault="00856398" w:rsidP="00663EE2">
            <w:pPr>
              <w:rPr>
                <w:rStyle w:val="af4"/>
                <w:rFonts w:cstheme="minorBidi"/>
                <w:b w:val="0"/>
                <w:bCs w:val="0"/>
                <w:color w:val="000000" w:themeColor="text1"/>
                <w:sz w:val="20"/>
              </w:rPr>
            </w:pPr>
          </w:p>
          <w:p w14:paraId="0AAD60FA" w14:textId="77777777" w:rsidR="0002470C" w:rsidRPr="00264223" w:rsidRDefault="0002470C" w:rsidP="00663EE2">
            <w:pPr>
              <w:rPr>
                <w:rStyle w:val="af4"/>
                <w:rFonts w:cstheme="minorBidi"/>
                <w:b w:val="0"/>
                <w:bCs w:val="0"/>
                <w:color w:val="000000" w:themeColor="text1"/>
                <w:sz w:val="20"/>
              </w:rPr>
            </w:pPr>
          </w:p>
          <w:p w14:paraId="5D045196" w14:textId="16669150" w:rsidR="00D14CD8" w:rsidRPr="00CD0A4B" w:rsidRDefault="00D14CD8" w:rsidP="000D4128">
            <w:pPr>
              <w:pStyle w:val="1"/>
              <w:spacing w:before="0" w:after="0"/>
            </w:pPr>
            <w:r w:rsidRPr="002B5CCB">
              <w:rPr>
                <w:rStyle w:val="af4"/>
                <w:lang w:val="en-GB" w:bidi="zh-CN"/>
              </w:rPr>
              <w:t>▼</w:t>
            </w:r>
            <w:r w:rsidRPr="004265CE">
              <w:rPr>
                <w:b w:val="0"/>
                <w:bCs w:val="0"/>
              </w:rPr>
              <w:t xml:space="preserve"> </w:t>
            </w:r>
            <w:r w:rsidRPr="00A32FD1">
              <w:rPr>
                <w:rFonts w:hint="eastAsia"/>
                <w:lang w:bidi="zh-CN"/>
              </w:rPr>
              <w:t>E</w:t>
            </w:r>
            <w:r w:rsidRPr="00A32FD1">
              <w:rPr>
                <w:lang w:bidi="zh-CN"/>
              </w:rPr>
              <w:t>ducation Background</w:t>
            </w:r>
          </w:p>
          <w:p w14:paraId="325C6040" w14:textId="76524EA8" w:rsidR="00D14CD8" w:rsidRPr="00D14CD8" w:rsidRDefault="00D14CD8" w:rsidP="00663EE2">
            <w:r w:rsidRPr="00856398">
              <w:rPr>
                <w:b/>
                <w:bCs/>
              </w:rPr>
              <w:t>MSc</w:t>
            </w:r>
            <w:r w:rsidRPr="00D14CD8">
              <w:t xml:space="preserve"> in Systems Engineering for the IoT, </w:t>
            </w:r>
            <w:r w:rsidR="00CD435B">
              <w:t>UCL</w:t>
            </w:r>
            <w:r w:rsidRPr="00D14CD8">
              <w:t xml:space="preserve">, UK </w:t>
            </w:r>
            <w:r w:rsidR="00B55975">
              <w:rPr>
                <w:iCs/>
              </w:rPr>
              <w:tab/>
            </w:r>
            <w:r w:rsidR="00B55975">
              <w:rPr>
                <w:iCs/>
              </w:rPr>
              <w:tab/>
            </w:r>
            <w:r w:rsidR="00B55975">
              <w:rPr>
                <w:iCs/>
              </w:rPr>
              <w:tab/>
            </w:r>
            <w:r w:rsidR="00B55975">
              <w:rPr>
                <w:iCs/>
              </w:rPr>
              <w:tab/>
              <w:t xml:space="preserve">   </w:t>
            </w:r>
            <w:r w:rsidR="00127FE0">
              <w:rPr>
                <w:iCs/>
              </w:rPr>
              <w:t xml:space="preserve"> </w:t>
            </w:r>
            <w:r w:rsidR="00B55975">
              <w:rPr>
                <w:iCs/>
              </w:rPr>
              <w:t xml:space="preserve">  </w:t>
            </w:r>
            <w:r w:rsidR="00473563">
              <w:t>Sep,</w:t>
            </w:r>
            <w:r w:rsidR="00856398">
              <w:t xml:space="preserve"> </w:t>
            </w:r>
            <w:r w:rsidRPr="00D14CD8">
              <w:t>2024</w:t>
            </w:r>
            <w:r w:rsidR="00856398">
              <w:t xml:space="preserve"> </w:t>
            </w:r>
            <w:r w:rsidR="00127FE0">
              <w:t>-</w:t>
            </w:r>
            <w:r w:rsidR="00856398">
              <w:t xml:space="preserve"> </w:t>
            </w:r>
            <w:r w:rsidR="00B55975">
              <w:t>Sep</w:t>
            </w:r>
            <w:r w:rsidR="00631B58">
              <w:t>,</w:t>
            </w:r>
            <w:r w:rsidR="00856398">
              <w:t xml:space="preserve"> </w:t>
            </w:r>
            <w:r w:rsidRPr="00D14CD8">
              <w:t>2025</w:t>
            </w:r>
          </w:p>
          <w:p w14:paraId="38DDEFC4" w14:textId="69778A36" w:rsidR="00C15B36" w:rsidRDefault="00D14CD8" w:rsidP="0057166C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</w:pPr>
            <w:r w:rsidRPr="00856398">
              <w:rPr>
                <w:rFonts w:cstheme="minorBidi"/>
                <w:color w:val="000000" w:themeColor="text1"/>
                <w:sz w:val="20"/>
                <w:szCs w:val="24"/>
              </w:rPr>
              <w:t>BSc</w:t>
            </w:r>
            <w:r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in Automation</w:t>
            </w:r>
            <w:r w:rsidR="00040804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(EEE)</w:t>
            </w:r>
            <w:r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, Northeastern University, China</w:t>
            </w:r>
            <w:r w:rsidR="00040804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, </w:t>
            </w:r>
            <w:r w:rsidR="00040804" w:rsidRPr="00040804">
              <w:rPr>
                <w:rFonts w:cstheme="minorBidi"/>
                <w:bCs w:val="0"/>
                <w:color w:val="000000" w:themeColor="text1"/>
                <w:sz w:val="20"/>
                <w:szCs w:val="24"/>
              </w:rPr>
              <w:t>Twice</w:t>
            </w:r>
            <w:r w:rsidR="00040804" w:rsidRPr="00040804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Scholarship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  </w:t>
            </w:r>
            <w:r w:rsidR="000530E6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="00B55975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S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ep, </w:t>
            </w:r>
            <w:r w:rsidR="00B55975"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202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1 </w:t>
            </w:r>
            <w:r w:rsidR="00127FE0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-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Aug, </w:t>
            </w:r>
            <w:r w:rsidR="00B55975"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2024</w:t>
            </w:r>
          </w:p>
          <w:p w14:paraId="3F90E25E" w14:textId="77777777" w:rsidR="00755E02" w:rsidRDefault="00755E02" w:rsidP="0057166C"/>
          <w:p w14:paraId="575077D6" w14:textId="24B7F078" w:rsidR="00B753D8" w:rsidRPr="0057166C" w:rsidRDefault="00B753D8" w:rsidP="0057166C"/>
        </w:tc>
      </w:tr>
    </w:tbl>
    <w:p w14:paraId="24EDB81D" w14:textId="34E924E1" w:rsidR="004F4491" w:rsidRDefault="004F4491" w:rsidP="000D4128">
      <w:pPr>
        <w:pStyle w:val="1"/>
        <w:spacing w:before="0" w:after="0"/>
      </w:pPr>
      <w:r w:rsidRPr="000D5780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Pr="004F4491">
        <w:rPr>
          <w:bCs w:val="0"/>
        </w:rPr>
        <w:t>Team Projects</w:t>
      </w:r>
    </w:p>
    <w:p w14:paraId="14D33AFD" w14:textId="0BE31ECA" w:rsidR="00856398" w:rsidRDefault="001C65D6" w:rsidP="00A5118F">
      <w:pPr>
        <w:rPr>
          <w:iCs/>
        </w:rPr>
      </w:pPr>
      <w:r>
        <w:rPr>
          <w:iCs/>
        </w:rPr>
        <w:t xml:space="preserve">A </w:t>
      </w:r>
      <w:r w:rsidRPr="00D03BDB">
        <w:rPr>
          <w:iCs/>
        </w:rPr>
        <w:t>multi-</w:t>
      </w:r>
      <w:r>
        <w:rPr>
          <w:iCs/>
        </w:rPr>
        <w:t>agent</w:t>
      </w:r>
      <w:r w:rsidRPr="00D03BDB">
        <w:rPr>
          <w:iCs/>
        </w:rPr>
        <w:t xml:space="preserve"> navigation system</w:t>
      </w:r>
      <w:r>
        <w:rPr>
          <w:iCs/>
        </w:rPr>
        <w:t xml:space="preserve"> in </w:t>
      </w:r>
      <w:r w:rsidR="00856398">
        <w:rPr>
          <w:rFonts w:hint="eastAsia"/>
          <w:iCs/>
        </w:rPr>
        <w:t>simulation</w:t>
      </w:r>
      <w:r w:rsidR="00856398">
        <w:rPr>
          <w:iCs/>
        </w:rPr>
        <w:t xml:space="preserve"> and real</w:t>
      </w:r>
      <w:r w:rsidR="00326534">
        <w:rPr>
          <w:iCs/>
        </w:rPr>
        <w:t xml:space="preserve"> </w:t>
      </w:r>
      <w:r w:rsidR="00856398">
        <w:rPr>
          <w:iCs/>
        </w:rPr>
        <w:t>world.</w:t>
      </w:r>
      <w:r w:rsidR="0038201A">
        <w:rPr>
          <w:iCs/>
        </w:rPr>
        <w:tab/>
      </w:r>
      <w:r w:rsidR="00F17646">
        <w:rPr>
          <w:iCs/>
        </w:rPr>
        <w:tab/>
      </w:r>
      <w:r w:rsidR="00F17646">
        <w:rPr>
          <w:iCs/>
        </w:rPr>
        <w:tab/>
      </w:r>
      <w:r w:rsidR="00F17646">
        <w:rPr>
          <w:iCs/>
        </w:rPr>
        <w:tab/>
        <w:t xml:space="preserve">   </w:t>
      </w:r>
      <w:r w:rsidR="00A5118F">
        <w:t>Dec 2024</w:t>
      </w:r>
    </w:p>
    <w:p w14:paraId="068AB469" w14:textId="193710BA" w:rsidR="00856398" w:rsidRDefault="00856398" w:rsidP="00856398">
      <w:pPr>
        <w:rPr>
          <w:iCs/>
        </w:rPr>
      </w:pPr>
      <w:r>
        <w:rPr>
          <w:iCs/>
        </w:rPr>
        <w:tab/>
        <w:t>O</w:t>
      </w:r>
      <w:r w:rsidRPr="00D03BDB">
        <w:rPr>
          <w:iCs/>
        </w:rPr>
        <w:t>ptimiz</w:t>
      </w:r>
      <w:r w:rsidR="001C65D6">
        <w:rPr>
          <w:iCs/>
        </w:rPr>
        <w:t>e</w:t>
      </w:r>
      <w:r w:rsidR="00051D99">
        <w:rPr>
          <w:iCs/>
        </w:rPr>
        <w:t>d</w:t>
      </w:r>
      <w:r w:rsidR="008B0923" w:rsidRPr="00965DF4">
        <w:rPr>
          <w:b/>
          <w:iCs/>
        </w:rPr>
        <w:t xml:space="preserve"> </w:t>
      </w:r>
      <w:r w:rsidR="00965DF4">
        <w:rPr>
          <w:b/>
          <w:iCs/>
        </w:rPr>
        <w:t xml:space="preserve">motion </w:t>
      </w:r>
      <w:r w:rsidRPr="00897F3E">
        <w:rPr>
          <w:b/>
          <w:iCs/>
        </w:rPr>
        <w:t>control strategies</w:t>
      </w:r>
      <w:r w:rsidRPr="00D03BDB">
        <w:rPr>
          <w:iCs/>
        </w:rPr>
        <w:t>, address</w:t>
      </w:r>
      <w:r w:rsidR="00051D99">
        <w:rPr>
          <w:iCs/>
        </w:rPr>
        <w:t>ed</w:t>
      </w:r>
      <w:r w:rsidRPr="00D03BDB">
        <w:rPr>
          <w:iCs/>
        </w:rPr>
        <w:t xml:space="preserve"> challenges in sim-to-real mapping</w:t>
      </w:r>
      <w:r>
        <w:rPr>
          <w:iCs/>
        </w:rPr>
        <w:t>.</w:t>
      </w:r>
    </w:p>
    <w:p w14:paraId="5F79FE1E" w14:textId="18E79C70" w:rsidR="00856398" w:rsidRPr="00122D65" w:rsidRDefault="00856398" w:rsidP="00856398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C94D98">
        <w:t xml:space="preserve">Bachelor Project: </w:t>
      </w:r>
      <w:r w:rsidRPr="00C263F0">
        <w:t>Novel Electromechanical Switch Design and Application in Robotic Arms</w:t>
      </w:r>
      <w:r>
        <w:t>.</w:t>
      </w:r>
      <w:r w:rsidR="00F17646" w:rsidRPr="00F17646">
        <w:t xml:space="preserve"> </w:t>
      </w:r>
      <w:r w:rsidR="00F17646">
        <w:t xml:space="preserve">  </w:t>
      </w:r>
      <w:r w:rsidR="00F17646" w:rsidRPr="00C94D98">
        <w:t>Aug 2024</w:t>
      </w:r>
    </w:p>
    <w:p w14:paraId="6616B13F" w14:textId="7718B87E" w:rsidR="00856398" w:rsidRDefault="00856398" w:rsidP="00856398">
      <w:pPr>
        <w:pBdr>
          <w:top w:val="single" w:sz="4" w:space="1" w:color="auto"/>
          <w:bottom w:val="single" w:sz="4" w:space="1" w:color="auto"/>
        </w:pBdr>
      </w:pPr>
      <w:r>
        <w:tab/>
      </w:r>
      <w:r w:rsidR="00326534" w:rsidRPr="00326534">
        <w:t>Based on robotic kinematics</w:t>
      </w:r>
      <w:r w:rsidRPr="00C263F0">
        <w:t>.</w:t>
      </w:r>
      <w:r>
        <w:t xml:space="preserve"> </w:t>
      </w:r>
      <w:r w:rsidR="00326534">
        <w:rPr>
          <w:rFonts w:hint="eastAsia"/>
        </w:rPr>
        <w:t>Won</w:t>
      </w:r>
      <w:r w:rsidR="00326534">
        <w:t xml:space="preserve"> </w:t>
      </w:r>
      <w:r w:rsidRPr="00965DF4">
        <w:t xml:space="preserve">Outstanding </w:t>
      </w:r>
      <w:r w:rsidRPr="00965DF4">
        <w:rPr>
          <w:bCs/>
        </w:rPr>
        <w:t>Graduation Project.</w:t>
      </w:r>
      <w:r>
        <w:rPr>
          <w:b/>
          <w:bCs/>
        </w:rPr>
        <w:t xml:space="preserve"> </w:t>
      </w:r>
      <w:r w:rsidRPr="00E14C42">
        <w:rPr>
          <w:bCs/>
        </w:rPr>
        <w:t>And</w:t>
      </w:r>
      <w:r>
        <w:rPr>
          <w:b/>
          <w:bCs/>
        </w:rPr>
        <w:t xml:space="preserve"> </w:t>
      </w:r>
      <w:r w:rsidRPr="00411AC7">
        <w:rPr>
          <w:rFonts w:hint="eastAsia"/>
          <w:b/>
          <w:i/>
          <w:u w:val="single"/>
        </w:rPr>
        <w:t>P</w:t>
      </w:r>
      <w:r w:rsidRPr="00411AC7">
        <w:rPr>
          <w:b/>
          <w:i/>
          <w:u w:val="single"/>
        </w:rPr>
        <w:t>ublication</w:t>
      </w:r>
      <w:r w:rsidR="00C15B36">
        <w:rPr>
          <w:b/>
          <w:i/>
          <w:u w:val="single"/>
        </w:rPr>
        <w:t>1</w:t>
      </w:r>
      <w:r>
        <w:rPr>
          <w:b/>
          <w:i/>
          <w:u w:val="single"/>
        </w:rPr>
        <w:t>.</w:t>
      </w:r>
    </w:p>
    <w:p w14:paraId="1F7B5BD0" w14:textId="0BAAAE77" w:rsidR="00856398" w:rsidRPr="002B5CCB" w:rsidRDefault="00326534" w:rsidP="00856398">
      <w:pPr>
        <w:pBdr>
          <w:bottom w:val="single" w:sz="4" w:space="1" w:color="auto"/>
        </w:pBdr>
      </w:pPr>
      <w:r>
        <w:t xml:space="preserve">Hand-hold </w:t>
      </w:r>
      <w:r w:rsidR="00856398" w:rsidRPr="002B5CCB">
        <w:t xml:space="preserve">Control Box for </w:t>
      </w:r>
      <w:r w:rsidR="007337B2">
        <w:rPr>
          <w:b/>
          <w:bCs/>
          <w:i/>
          <w:iCs/>
          <w:u w:val="single"/>
        </w:rPr>
        <w:t>SIASUN</w:t>
      </w:r>
      <w:r w:rsidR="00856398" w:rsidRPr="002B5CCB">
        <w:t xml:space="preserve"> Robotic Arm</w:t>
      </w:r>
      <w:r w:rsidR="00856398">
        <w:t xml:space="preserve"> during Internship.</w:t>
      </w:r>
      <w:r w:rsidR="00F17646" w:rsidRPr="00F17646">
        <w:t xml:space="preserve"> </w:t>
      </w:r>
      <w:r w:rsidR="00F17646">
        <w:tab/>
      </w:r>
      <w:r w:rsidR="00F17646">
        <w:tab/>
      </w:r>
      <w:r w:rsidR="00F17646">
        <w:tab/>
        <w:t xml:space="preserve">    </w:t>
      </w:r>
      <w:r w:rsidR="00F17646" w:rsidRPr="002B5CCB">
        <w:t>Jun 2024</w:t>
      </w:r>
    </w:p>
    <w:p w14:paraId="5A7DEC63" w14:textId="49239350" w:rsidR="00856398" w:rsidRDefault="00856398" w:rsidP="00856398">
      <w:pPr>
        <w:pBdr>
          <w:bottom w:val="single" w:sz="4" w:space="1" w:color="auto"/>
        </w:pBdr>
      </w:pPr>
      <w:r w:rsidRPr="002B5CCB">
        <w:tab/>
      </w:r>
      <w:r w:rsidR="00326534" w:rsidRPr="00897F3E">
        <w:rPr>
          <w:b/>
        </w:rPr>
        <w:t>P</w:t>
      </w:r>
      <w:r w:rsidRPr="00897F3E">
        <w:rPr>
          <w:b/>
        </w:rPr>
        <w:t>eripheral chip</w:t>
      </w:r>
      <w:r w:rsidR="00326534" w:rsidRPr="00897F3E">
        <w:rPr>
          <w:b/>
        </w:rPr>
        <w:t>s</w:t>
      </w:r>
      <w:r w:rsidR="001657EA" w:rsidRPr="00897F3E">
        <w:rPr>
          <w:b/>
        </w:rPr>
        <w:t xml:space="preserve"> and devices</w:t>
      </w:r>
      <w:r w:rsidRPr="00897F3E">
        <w:rPr>
          <w:b/>
        </w:rPr>
        <w:t xml:space="preserve"> driver</w:t>
      </w:r>
      <w:r w:rsidRPr="002B5CCB">
        <w:t xml:space="preserve"> development and debugging.</w:t>
      </w:r>
    </w:p>
    <w:p w14:paraId="4E60EDEB" w14:textId="27F1B3DC" w:rsidR="00856398" w:rsidRDefault="00856398" w:rsidP="00856398">
      <w:r w:rsidRPr="009C0B2A">
        <w:t>Wireless Controlled Omnidirectional Mobile Platform</w:t>
      </w:r>
      <w:r>
        <w:t xml:space="preserve"> while Intern in </w:t>
      </w:r>
      <w:r w:rsidRPr="007337B2">
        <w:rPr>
          <w:b/>
          <w:bCs/>
          <w:i/>
          <w:iCs/>
          <w:u w:val="single"/>
        </w:rPr>
        <w:t>ISOM</w:t>
      </w:r>
      <w:r>
        <w:t>.</w:t>
      </w:r>
      <w:r w:rsidR="00F17646">
        <w:tab/>
      </w:r>
      <w:r w:rsidR="00F17646">
        <w:tab/>
      </w:r>
      <w:r w:rsidR="00F17646">
        <w:tab/>
        <w:t xml:space="preserve">     </w:t>
      </w:r>
      <w:r w:rsidR="00F17646">
        <w:rPr>
          <w:rFonts w:hint="eastAsia"/>
        </w:rPr>
        <w:t>J</w:t>
      </w:r>
      <w:r w:rsidR="00F17646">
        <w:t>ul 2022</w:t>
      </w:r>
    </w:p>
    <w:p w14:paraId="440FD3A4" w14:textId="77777777" w:rsidR="00F36549" w:rsidRDefault="00856398" w:rsidP="00856398">
      <w:r>
        <w:tab/>
        <w:t>Closed-loop speed &amp; position control, anti-slip acc &amp; deceleration</w:t>
      </w:r>
    </w:p>
    <w:p w14:paraId="77942928" w14:textId="3F363AE6" w:rsidR="00856398" w:rsidRPr="002B5CCB" w:rsidRDefault="00F36549" w:rsidP="00856398">
      <w:r>
        <w:tab/>
      </w:r>
      <w:r w:rsidR="00F01418">
        <w:t>Two w</w:t>
      </w:r>
      <w:r>
        <w:t>ireless control</w:t>
      </w:r>
      <w:r w:rsidR="00F01418">
        <w:t>ler</w:t>
      </w:r>
      <w:r>
        <w:t xml:space="preserve"> via </w:t>
      </w:r>
      <w:proofErr w:type="gramStart"/>
      <w:r w:rsidR="00F01418">
        <w:t>1.</w:t>
      </w:r>
      <w:r w:rsidRPr="00C856AD">
        <w:rPr>
          <w:b/>
        </w:rPr>
        <w:t>LoRa</w:t>
      </w:r>
      <w:proofErr w:type="gramEnd"/>
      <w:r>
        <w:t xml:space="preserve">, </w:t>
      </w:r>
      <w:r w:rsidR="00F01418">
        <w:t>2.</w:t>
      </w:r>
      <w:r w:rsidR="00C856AD">
        <w:t xml:space="preserve">Wi-Fi with </w:t>
      </w:r>
      <w:r w:rsidR="00C856AD" w:rsidRPr="00C856AD">
        <w:rPr>
          <w:b/>
        </w:rPr>
        <w:t>HTTP</w:t>
      </w:r>
      <w:r w:rsidR="00856398">
        <w:t xml:space="preserve">. Applied </w:t>
      </w:r>
      <w:r w:rsidR="00856398" w:rsidRPr="00E741C8">
        <w:rPr>
          <w:b/>
          <w:i/>
          <w:u w:val="single"/>
        </w:rPr>
        <w:t>Patent</w:t>
      </w:r>
      <w:r w:rsidR="00C15B36">
        <w:rPr>
          <w:b/>
          <w:i/>
          <w:u w:val="single"/>
        </w:rPr>
        <w:t>1</w:t>
      </w:r>
      <w:r w:rsidR="00856398">
        <w:rPr>
          <w:b/>
          <w:i/>
          <w:u w:val="single"/>
        </w:rPr>
        <w:t>.</w:t>
      </w:r>
    </w:p>
    <w:p w14:paraId="51A3084E" w14:textId="1AA9F44D" w:rsidR="00856398" w:rsidRDefault="00856398" w:rsidP="00856398">
      <w:pPr>
        <w:pBdr>
          <w:top w:val="single" w:sz="4" w:space="1" w:color="auto"/>
          <w:bottom w:val="single" w:sz="4" w:space="1" w:color="auto"/>
        </w:pBdr>
      </w:pPr>
      <w:r w:rsidRPr="002B5CCB">
        <w:t>Electromagnetic Testing Device for Oil and Gas Pipelines</w:t>
      </w:r>
      <w:r>
        <w:t>.</w:t>
      </w:r>
      <w:r w:rsidR="004E7584" w:rsidRPr="004E7584">
        <w:t xml:space="preserve"> </w:t>
      </w:r>
      <w:r w:rsidR="004E7584">
        <w:tab/>
      </w:r>
      <w:r w:rsidR="004E7584">
        <w:tab/>
      </w:r>
      <w:r w:rsidR="004E7584">
        <w:tab/>
      </w:r>
      <w:r w:rsidR="004E7584">
        <w:tab/>
      </w:r>
      <w:r w:rsidR="004E7584">
        <w:tab/>
        <w:t xml:space="preserve">   </w:t>
      </w:r>
      <w:r w:rsidR="004E7584" w:rsidRPr="002B5CCB">
        <w:t>Apr 2021</w:t>
      </w:r>
      <w:r w:rsidRPr="002B5CCB">
        <w:tab/>
      </w:r>
      <w:r>
        <w:t>D</w:t>
      </w:r>
      <w:r w:rsidRPr="002B5CCB">
        <w:t>esign</w:t>
      </w:r>
      <w:r>
        <w:t>ed</w:t>
      </w:r>
      <w:r w:rsidRPr="002B5CCB">
        <w:t xml:space="preserve"> </w:t>
      </w:r>
      <w:r w:rsidRPr="00726DF2">
        <w:rPr>
          <w:b/>
        </w:rPr>
        <w:t>embedded system</w:t>
      </w:r>
      <w:r w:rsidR="00326534">
        <w:t xml:space="preserve"> including </w:t>
      </w:r>
      <w:r w:rsidR="00326534" w:rsidRPr="002B5CCB">
        <w:t xml:space="preserve">electromagnetic testing </w:t>
      </w:r>
      <w:r w:rsidR="00326534" w:rsidRPr="00726DF2">
        <w:rPr>
          <w:rFonts w:hint="eastAsia"/>
        </w:rPr>
        <w:t>PCB</w:t>
      </w:r>
      <w:r w:rsidR="00326534" w:rsidRPr="002B5CCB">
        <w:t xml:space="preserve"> and</w:t>
      </w:r>
      <w:r w:rsidR="00326534">
        <w:t xml:space="preserve"> </w:t>
      </w:r>
      <w:r w:rsidR="00326534" w:rsidRPr="00726DF2">
        <w:rPr>
          <w:b/>
        </w:rPr>
        <w:t>software</w:t>
      </w:r>
      <w:r w:rsidRPr="002B5CCB">
        <w:t>.</w:t>
      </w:r>
    </w:p>
    <w:p w14:paraId="5A128DB5" w14:textId="78732234" w:rsidR="00856398" w:rsidRDefault="00856398" w:rsidP="00856398">
      <w:pPr>
        <w:pBdr>
          <w:top w:val="single" w:sz="4" w:space="1" w:color="auto"/>
          <w:bottom w:val="single" w:sz="4" w:space="1" w:color="auto"/>
        </w:pBdr>
      </w:pPr>
      <w:r>
        <w:tab/>
        <w:t xml:space="preserve">Won </w:t>
      </w:r>
      <w:r w:rsidRPr="00CA319B">
        <w:rPr>
          <w:b/>
        </w:rPr>
        <w:t>Gold Award</w:t>
      </w:r>
      <w:r>
        <w:t xml:space="preserve"> in the "Internet+" Competition of Liaoning Province.</w:t>
      </w:r>
      <w:r>
        <w:rPr>
          <w:rFonts w:hint="eastAsia"/>
        </w:rPr>
        <w:t xml:space="preserve"> </w:t>
      </w:r>
      <w:r>
        <w:t xml:space="preserve">Granted </w:t>
      </w:r>
      <w:r w:rsidRPr="00E741C8">
        <w:rPr>
          <w:rFonts w:hint="eastAsia"/>
          <w:b/>
          <w:i/>
          <w:u w:val="single"/>
        </w:rPr>
        <w:t>Patent</w:t>
      </w:r>
      <w:r w:rsidR="00C15B36">
        <w:rPr>
          <w:b/>
          <w:i/>
          <w:u w:val="single"/>
        </w:rPr>
        <w:t>2</w:t>
      </w:r>
      <w:r>
        <w:rPr>
          <w:b/>
          <w:i/>
          <w:u w:val="single"/>
        </w:rPr>
        <w:t>.</w:t>
      </w:r>
    </w:p>
    <w:p w14:paraId="03F76884" w14:textId="2E236A59" w:rsidR="005F18FF" w:rsidRDefault="005F18FF" w:rsidP="00856398">
      <w:r>
        <w:t xml:space="preserve">DJI </w:t>
      </w:r>
      <w:proofErr w:type="spellStart"/>
      <w:r>
        <w:t>RoboMaster</w:t>
      </w:r>
      <w:proofErr w:type="spellEnd"/>
      <w:r>
        <w:t xml:space="preserve"> International Robotics Competition</w:t>
      </w:r>
      <w:r w:rsidR="001C65D6">
        <w:t xml:space="preserve">, </w:t>
      </w:r>
      <w:r w:rsidR="001657EA">
        <w:t>d</w:t>
      </w:r>
      <w:r w:rsidR="001657EA" w:rsidRPr="001657EA">
        <w:t>ominating</w:t>
      </w:r>
      <w:r w:rsidR="001657EA">
        <w:t xml:space="preserve"> the </w:t>
      </w:r>
      <w:r w:rsidR="003A1CCA">
        <w:t xml:space="preserve">major </w:t>
      </w:r>
      <w:r w:rsidR="001C65D6">
        <w:t>Hero Robot</w:t>
      </w:r>
      <w:r w:rsidR="007F247C">
        <w:t>.</w:t>
      </w:r>
      <w:r w:rsidR="004E7584">
        <w:tab/>
        <w:t xml:space="preserve">    Jan 2021</w:t>
      </w:r>
    </w:p>
    <w:p w14:paraId="45713917" w14:textId="204A1B55" w:rsidR="005F18FF" w:rsidRDefault="005F18FF" w:rsidP="00856398">
      <w:r>
        <w:rPr>
          <w:b/>
        </w:rPr>
        <w:tab/>
      </w:r>
      <w:r w:rsidRPr="0064613B">
        <w:t>University</w:t>
      </w:r>
      <w:r>
        <w:t xml:space="preserve">: </w:t>
      </w:r>
      <w:r w:rsidR="00E94289">
        <w:t>A</w:t>
      </w:r>
      <w:r>
        <w:t xml:space="preserve">s </w:t>
      </w:r>
      <w:r w:rsidRPr="0064613B">
        <w:t>team</w:t>
      </w:r>
      <w:r>
        <w:t xml:space="preserve"> </w:t>
      </w:r>
      <w:r w:rsidR="000E67EA">
        <w:rPr>
          <w:b/>
        </w:rPr>
        <w:t>leader</w:t>
      </w:r>
      <w:r>
        <w:t xml:space="preserve"> and won First Prize, </w:t>
      </w:r>
      <w:r w:rsidR="00326534">
        <w:t>250% faster than</w:t>
      </w:r>
      <w:r>
        <w:t xml:space="preserve"> the 2nd group.</w:t>
      </w:r>
    </w:p>
    <w:p w14:paraId="78533B58" w14:textId="121B2531" w:rsidR="00E50076" w:rsidRPr="005F18FF" w:rsidRDefault="005F18FF" w:rsidP="00856398">
      <w:r>
        <w:rPr>
          <w:b/>
        </w:rPr>
        <w:tab/>
      </w:r>
      <w:r w:rsidRPr="0064613B">
        <w:t>Northern China:</w:t>
      </w:r>
      <w:r>
        <w:t xml:space="preserve"> </w:t>
      </w:r>
      <w:r w:rsidR="00D564DB">
        <w:t>A</w:t>
      </w:r>
      <w:r>
        <w:t xml:space="preserve">s </w:t>
      </w:r>
      <w:r w:rsidR="00326534">
        <w:t xml:space="preserve">electronic </w:t>
      </w:r>
      <w:r>
        <w:t>control group</w:t>
      </w:r>
      <w:r w:rsidR="003A1CCA" w:rsidRPr="003A1CCA">
        <w:rPr>
          <w:b/>
        </w:rPr>
        <w:t xml:space="preserve"> </w:t>
      </w:r>
      <w:r w:rsidR="003A1CCA" w:rsidRPr="00B358AF">
        <w:rPr>
          <w:b/>
        </w:rPr>
        <w:t>leader</w:t>
      </w:r>
      <w:r w:rsidR="00D564DB">
        <w:t xml:space="preserve">, </w:t>
      </w:r>
      <w:r>
        <w:t xml:space="preserve">won </w:t>
      </w:r>
      <w:r w:rsidRPr="00B358AF">
        <w:rPr>
          <w:b/>
        </w:rPr>
        <w:t>First Prize</w:t>
      </w:r>
      <w:r>
        <w:t>.</w:t>
      </w:r>
      <w:r w:rsidR="00CD174E">
        <w:t xml:space="preserve"> And </w:t>
      </w:r>
      <w:r w:rsidR="00CD174E" w:rsidRPr="00CD174E">
        <w:rPr>
          <w:b/>
          <w:bCs/>
          <w:i/>
          <w:u w:val="single"/>
        </w:rPr>
        <w:t>Publicatio</w:t>
      </w:r>
      <w:r w:rsidR="00C15B36">
        <w:rPr>
          <w:b/>
          <w:bCs/>
          <w:i/>
          <w:u w:val="single"/>
        </w:rPr>
        <w:t>n2</w:t>
      </w:r>
      <w:r w:rsidR="007F247C">
        <w:rPr>
          <w:b/>
          <w:bCs/>
          <w:i/>
          <w:u w:val="single"/>
        </w:rPr>
        <w:t>.</w:t>
      </w:r>
    </w:p>
    <w:p w14:paraId="249D3CF2" w14:textId="496669E9" w:rsidR="00264223" w:rsidRDefault="00F319D2" w:rsidP="00E14C42">
      <w:pPr>
        <w:rPr>
          <w:iCs/>
        </w:rPr>
      </w:pPr>
      <w:r>
        <w:rPr>
          <w:iCs/>
        </w:rPr>
        <w:tab/>
        <w:t xml:space="preserve">Focus on </w:t>
      </w:r>
      <w:r w:rsidRPr="00A64F54">
        <w:rPr>
          <w:b/>
          <w:iCs/>
        </w:rPr>
        <w:t>embedded software</w:t>
      </w:r>
      <w:r w:rsidR="00A64F54">
        <w:rPr>
          <w:iCs/>
        </w:rPr>
        <w:t xml:space="preserve">, </w:t>
      </w:r>
      <w:r w:rsidR="00A64F54" w:rsidRPr="005A608E">
        <w:rPr>
          <w:b/>
          <w:iCs/>
        </w:rPr>
        <w:t>control strategy</w:t>
      </w:r>
      <w:r w:rsidR="00A64F54">
        <w:rPr>
          <w:iCs/>
        </w:rPr>
        <w:t xml:space="preserve">, </w:t>
      </w:r>
      <w:r w:rsidR="004E3BB1" w:rsidRPr="00554476">
        <w:rPr>
          <w:b/>
          <w:iCs/>
        </w:rPr>
        <w:t>MQTT</w:t>
      </w:r>
      <w:r w:rsidR="00A64F54">
        <w:rPr>
          <w:iCs/>
        </w:rPr>
        <w:t>,</w:t>
      </w:r>
      <w:r w:rsidR="00554476">
        <w:rPr>
          <w:iCs/>
        </w:rPr>
        <w:t xml:space="preserve"> I2C, CAN,</w:t>
      </w:r>
      <w:r w:rsidR="00A64F54">
        <w:rPr>
          <w:iCs/>
        </w:rPr>
        <w:t xml:space="preserve"> </w:t>
      </w:r>
      <w:r w:rsidR="004E3BB1">
        <w:rPr>
          <w:iCs/>
        </w:rPr>
        <w:t xml:space="preserve">leading </w:t>
      </w:r>
      <w:r w:rsidR="00A64F54">
        <w:rPr>
          <w:iCs/>
        </w:rPr>
        <w:t>group work.</w:t>
      </w:r>
    </w:p>
    <w:p w14:paraId="7A529F69" w14:textId="34490186" w:rsidR="00755E02" w:rsidRDefault="00755E02" w:rsidP="00E14C42">
      <w:pPr>
        <w:rPr>
          <w:iCs/>
        </w:rPr>
      </w:pPr>
    </w:p>
    <w:p w14:paraId="6FCC2F31" w14:textId="77777777" w:rsidR="00B753D8" w:rsidRPr="00264223" w:rsidRDefault="00B753D8" w:rsidP="00E14C42">
      <w:pPr>
        <w:rPr>
          <w:iCs/>
        </w:rPr>
      </w:pPr>
    </w:p>
    <w:p w14:paraId="13C8CF60" w14:textId="77777777" w:rsidR="008F4974" w:rsidRPr="0080702D" w:rsidRDefault="008F4974" w:rsidP="000D4128">
      <w:pPr>
        <w:pStyle w:val="1"/>
        <w:spacing w:before="0" w:after="0"/>
      </w:pPr>
      <w:bookmarkStart w:id="1" w:name="_Hlk190776506"/>
      <w:r w:rsidRPr="00326534">
        <w:rPr>
          <w:rStyle w:val="af4"/>
          <w:lang w:val="en-GB" w:bidi="zh-CN"/>
        </w:rPr>
        <w:t xml:space="preserve">▼ </w:t>
      </w:r>
      <w:r w:rsidRPr="00326534">
        <w:rPr>
          <w:rFonts w:hint="eastAsia"/>
          <w:lang w:val="en-GB" w:bidi="zh-CN"/>
        </w:rPr>
        <w:t>I</w:t>
      </w:r>
      <w:r w:rsidRPr="00326534">
        <w:rPr>
          <w:lang w:val="en-GB" w:bidi="zh-CN"/>
        </w:rPr>
        <w:t>nternship Experience</w:t>
      </w:r>
    </w:p>
    <w:tbl>
      <w:tblPr>
        <w:tblStyle w:val="a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F75D5" w14:paraId="5B1B34A8" w14:textId="77777777" w:rsidTr="008B0923">
        <w:tc>
          <w:tcPr>
            <w:tcW w:w="9781" w:type="dxa"/>
            <w:tcBorders>
              <w:bottom w:val="single" w:sz="4" w:space="0" w:color="auto"/>
            </w:tcBorders>
          </w:tcPr>
          <w:p w14:paraId="00AF82F3" w14:textId="5B8BC7BD" w:rsidR="00CF75D5" w:rsidRDefault="00CF75D5" w:rsidP="001C65D6">
            <w:r>
              <w:rPr>
                <w:b/>
                <w:bCs/>
                <w:i/>
                <w:iCs/>
                <w:u w:val="single"/>
              </w:rPr>
              <w:t>SIASUN</w:t>
            </w:r>
            <w:r>
              <w:t xml:space="preserve"> Robot &amp; Automation Co., Ltd</w:t>
            </w:r>
            <w:r w:rsidR="00BA1E54">
              <w:rPr>
                <w:rFonts w:hint="eastAsia"/>
                <w:iCs/>
              </w:rPr>
              <w:tab/>
            </w:r>
            <w:r w:rsidR="00BA1E54">
              <w:rPr>
                <w:rFonts w:hint="eastAsia"/>
                <w:iCs/>
              </w:rPr>
              <w:tab/>
            </w:r>
            <w:r w:rsidR="00BA1E54">
              <w:rPr>
                <w:rFonts w:hint="eastAsia"/>
                <w:iCs/>
              </w:rPr>
              <w:tab/>
            </w:r>
            <w:r w:rsidR="00BA1E54">
              <w:rPr>
                <w:rFonts w:hint="eastAsia"/>
                <w:iCs/>
              </w:rPr>
              <w:tab/>
            </w:r>
            <w:r w:rsidR="00BA1E54">
              <w:rPr>
                <w:iCs/>
              </w:rPr>
              <w:t xml:space="preserve">       </w:t>
            </w:r>
            <w:proofErr w:type="gramStart"/>
            <w:r w:rsidR="00BA1E54" w:rsidRPr="00CF75D5">
              <w:t>15</w:t>
            </w:r>
            <w:r w:rsidR="00BA1E54">
              <w:t>.Apr.</w:t>
            </w:r>
            <w:proofErr w:type="gramEnd"/>
            <w:r w:rsidR="00BA1E54" w:rsidRPr="00CF75D5">
              <w:t>2024</w:t>
            </w:r>
            <w:r w:rsidR="00BA1E54">
              <w:t xml:space="preserve"> </w:t>
            </w:r>
            <w:r w:rsidR="00BA1E54" w:rsidRPr="00CF75D5">
              <w:t xml:space="preserve"> </w:t>
            </w:r>
            <w:r w:rsidR="00BA1E54">
              <w:t>-</w:t>
            </w:r>
            <w:r w:rsidR="00BA1E54" w:rsidRPr="00CF75D5">
              <w:t xml:space="preserve"> </w:t>
            </w:r>
            <w:r w:rsidR="00BA1E54">
              <w:t xml:space="preserve"> </w:t>
            </w:r>
            <w:r w:rsidR="00BA1E54" w:rsidRPr="00CF75D5">
              <w:t>17</w:t>
            </w:r>
            <w:r w:rsidR="00BA1E54">
              <w:t>.Aug.</w:t>
            </w:r>
            <w:r w:rsidR="00BA1E54" w:rsidRPr="00CF75D5">
              <w:t>2024</w:t>
            </w:r>
          </w:p>
          <w:p w14:paraId="776F5932" w14:textId="0C5A301C" w:rsidR="008D66FF" w:rsidRDefault="00BF327B" w:rsidP="008B0923">
            <w:r>
              <w:rPr>
                <w:b/>
              </w:rPr>
              <w:tab/>
            </w:r>
            <w:r w:rsidR="00CF75D5">
              <w:t>R&amp;D of robotic arm control box</w:t>
            </w:r>
            <w:r w:rsidR="008D66FF">
              <w:t xml:space="preserve">, </w:t>
            </w:r>
            <w:r w:rsidR="008D66FF">
              <w:rPr>
                <w:rFonts w:hint="eastAsia"/>
              </w:rPr>
              <w:t>m</w:t>
            </w:r>
            <w:r w:rsidR="008D66FF" w:rsidRPr="008D66FF">
              <w:t xml:space="preserve">et </w:t>
            </w:r>
            <w:r w:rsidR="008D66FF" w:rsidRPr="00D37814">
              <w:rPr>
                <w:b/>
              </w:rPr>
              <w:t>control</w:t>
            </w:r>
            <w:r w:rsidR="00CE0E07" w:rsidRPr="00D37814">
              <w:rPr>
                <w:b/>
              </w:rPr>
              <w:t xml:space="preserve"> communication</w:t>
            </w:r>
            <w:r w:rsidR="008D66FF" w:rsidRPr="00D37814">
              <w:rPr>
                <w:b/>
              </w:rPr>
              <w:t xml:space="preserve"> and </w:t>
            </w:r>
            <w:r w:rsidR="00CB3609" w:rsidRPr="00D37814">
              <w:rPr>
                <w:rFonts w:hint="eastAsia"/>
                <w:b/>
              </w:rPr>
              <w:t>UI</w:t>
            </w:r>
            <w:r w:rsidR="00CB3609" w:rsidRPr="00D37814">
              <w:rPr>
                <w:b/>
              </w:rPr>
              <w:t xml:space="preserve"> display</w:t>
            </w:r>
            <w:r w:rsidR="00CB3609">
              <w:t xml:space="preserve"> </w:t>
            </w:r>
            <w:r w:rsidR="008D66FF" w:rsidRPr="008D66FF">
              <w:t>requirements</w:t>
            </w:r>
            <w:r w:rsidR="009677D8">
              <w:t>.</w:t>
            </w:r>
          </w:p>
        </w:tc>
      </w:tr>
      <w:tr w:rsidR="00CF75D5" w14:paraId="0EEF58E6" w14:textId="77777777" w:rsidTr="008B0923"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241906BF" w14:textId="44AF7AFA" w:rsidR="00CF75D5" w:rsidRDefault="00CF75D5" w:rsidP="001C65D6">
            <w:proofErr w:type="spellStart"/>
            <w:r>
              <w:t>Supcon</w:t>
            </w:r>
            <w:proofErr w:type="spellEnd"/>
            <w:r>
              <w:t xml:space="preserve"> Technology Co., Ltd.</w:t>
            </w:r>
            <w:r w:rsidR="004036F8">
              <w:t xml:space="preserve"> </w:t>
            </w:r>
            <w:r w:rsidR="004036F8">
              <w:rPr>
                <w:rFonts w:hint="eastAsia"/>
                <w:iCs/>
              </w:rPr>
              <w:tab/>
            </w:r>
            <w:r w:rsidR="004036F8">
              <w:rPr>
                <w:rFonts w:hint="eastAsia"/>
                <w:iCs/>
              </w:rPr>
              <w:tab/>
            </w:r>
            <w:r w:rsidR="004036F8">
              <w:rPr>
                <w:rFonts w:hint="eastAsia"/>
                <w:iCs/>
              </w:rPr>
              <w:tab/>
            </w:r>
            <w:r w:rsidR="004036F8">
              <w:rPr>
                <w:rFonts w:hint="eastAsia"/>
                <w:iCs/>
              </w:rPr>
              <w:tab/>
            </w:r>
            <w:r w:rsidR="004036F8">
              <w:rPr>
                <w:rFonts w:hint="eastAsia"/>
                <w:iCs/>
              </w:rPr>
              <w:tab/>
            </w:r>
            <w:r w:rsidR="004036F8">
              <w:rPr>
                <w:rFonts w:hint="eastAsia"/>
                <w:iCs/>
              </w:rPr>
              <w:tab/>
            </w:r>
            <w:r w:rsidR="004036F8">
              <w:rPr>
                <w:iCs/>
              </w:rPr>
              <w:t xml:space="preserve">        </w:t>
            </w:r>
            <w:r w:rsidR="004036F8">
              <w:t>07.Jul.</w:t>
            </w:r>
            <w:proofErr w:type="gramStart"/>
            <w:r w:rsidR="004036F8">
              <w:t>2022  -</w:t>
            </w:r>
            <w:proofErr w:type="gramEnd"/>
            <w:r w:rsidR="004036F8">
              <w:t xml:space="preserve">  11.Aug.2022</w:t>
            </w:r>
          </w:p>
          <w:p w14:paraId="3DBFFF7A" w14:textId="728D53D8" w:rsidR="00CF75D5" w:rsidRDefault="00BF327B" w:rsidP="001C65D6">
            <w:r>
              <w:rPr>
                <w:b/>
              </w:rPr>
              <w:tab/>
            </w:r>
            <w:r w:rsidR="008D66FF" w:rsidRPr="008D66FF">
              <w:t>Install</w:t>
            </w:r>
            <w:r w:rsidR="007D1299">
              <w:t>ed</w:t>
            </w:r>
            <w:r w:rsidR="008D66FF" w:rsidRPr="008D66FF">
              <w:t xml:space="preserve"> and debug</w:t>
            </w:r>
            <w:r w:rsidR="007D1299">
              <w:t>ged</w:t>
            </w:r>
            <w:r w:rsidR="008D66FF" w:rsidRPr="008D66FF">
              <w:t xml:space="preserve"> 2 sets of intelligent traffic terminals</w:t>
            </w:r>
            <w:r w:rsidR="008D66FF">
              <w:rPr>
                <w:rFonts w:hint="eastAsia"/>
              </w:rPr>
              <w:t>.</w:t>
            </w:r>
          </w:p>
        </w:tc>
      </w:tr>
      <w:tr w:rsidR="00CF75D5" w14:paraId="00F008BB" w14:textId="77777777" w:rsidTr="009677D8"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36AD6C61" w14:textId="3B51A023" w:rsidR="00CF75D5" w:rsidRDefault="009E543A" w:rsidP="001C65D6">
            <w:r>
              <w:t>Service-Oriented Manufacturing Research Institute (</w:t>
            </w:r>
            <w:r w:rsidRPr="0063611C">
              <w:rPr>
                <w:b/>
                <w:i/>
                <w:u w:val="single"/>
              </w:rPr>
              <w:t>ISOM</w:t>
            </w:r>
            <w:r>
              <w:t>)</w:t>
            </w:r>
            <w:r w:rsidR="00CF75D5">
              <w:t xml:space="preserve"> of China </w:t>
            </w:r>
            <w:r w:rsidR="00BC28FB">
              <w:rPr>
                <w:iCs/>
              </w:rPr>
              <w:t xml:space="preserve">   </w:t>
            </w:r>
            <w:r w:rsidR="00E910B2">
              <w:rPr>
                <w:iCs/>
              </w:rPr>
              <w:t xml:space="preserve">   </w:t>
            </w:r>
            <w:r w:rsidR="00BC28FB">
              <w:rPr>
                <w:iCs/>
              </w:rPr>
              <w:t xml:space="preserve">  </w:t>
            </w:r>
            <w:proofErr w:type="gramStart"/>
            <w:r w:rsidR="00BC28FB">
              <w:t>02.Jun.</w:t>
            </w:r>
            <w:proofErr w:type="gramEnd"/>
            <w:r w:rsidR="00BC28FB">
              <w:t>2022  -  06.Jul.2022</w:t>
            </w:r>
          </w:p>
          <w:p w14:paraId="0F3231B8" w14:textId="1CFA3B7C" w:rsidR="00CF75D5" w:rsidRDefault="00BF327B" w:rsidP="001C65D6">
            <w:r>
              <w:rPr>
                <w:b/>
              </w:rPr>
              <w:tab/>
            </w:r>
            <w:r w:rsidR="00CF75D5">
              <w:t xml:space="preserve">R&amp;D of </w:t>
            </w:r>
            <w:r w:rsidR="00CF75D5" w:rsidRPr="00F20408">
              <w:rPr>
                <w:b/>
              </w:rPr>
              <w:t>AGV</w:t>
            </w:r>
            <w:r w:rsidR="00CF75D5">
              <w:t xml:space="preserve"> robots</w:t>
            </w:r>
            <w:r w:rsidR="009677D8">
              <w:t xml:space="preserve">, </w:t>
            </w:r>
            <w:r w:rsidR="009677D8">
              <w:rPr>
                <w:rFonts w:hint="eastAsia"/>
              </w:rPr>
              <w:t>i</w:t>
            </w:r>
            <w:r w:rsidR="009677D8" w:rsidRPr="009677D8">
              <w:t>mplementing the chassis control subsystem</w:t>
            </w:r>
            <w:r w:rsidR="00D37814">
              <w:t xml:space="preserve"> via </w:t>
            </w:r>
            <w:r w:rsidR="00D37814" w:rsidRPr="00D37814">
              <w:rPr>
                <w:b/>
              </w:rPr>
              <w:t>embedded RTOS</w:t>
            </w:r>
            <w:r w:rsidR="009677D8">
              <w:t>.</w:t>
            </w:r>
          </w:p>
        </w:tc>
      </w:tr>
      <w:tr w:rsidR="00CF75D5" w14:paraId="086EC8E7" w14:textId="77777777" w:rsidTr="009E5510">
        <w:trPr>
          <w:trHeight w:val="407"/>
        </w:trPr>
        <w:tc>
          <w:tcPr>
            <w:tcW w:w="9781" w:type="dxa"/>
            <w:tcBorders>
              <w:top w:val="single" w:sz="4" w:space="0" w:color="auto"/>
            </w:tcBorders>
          </w:tcPr>
          <w:p w14:paraId="325F855F" w14:textId="62012F10" w:rsidR="00CF75D5" w:rsidRDefault="00CF75D5" w:rsidP="008D66FF">
            <w:proofErr w:type="spellStart"/>
            <w:r w:rsidRPr="00CF75D5">
              <w:t>Senyuan</w:t>
            </w:r>
            <w:proofErr w:type="spellEnd"/>
            <w:r w:rsidRPr="00CF75D5">
              <w:t xml:space="preserve"> Road &amp; Bridge Co., Ltd.,</w:t>
            </w:r>
            <w:r w:rsidR="00E910B2">
              <w:rPr>
                <w:rFonts w:hint="eastAsia"/>
                <w:iCs/>
              </w:rPr>
              <w:tab/>
            </w:r>
            <w:r w:rsidR="00E910B2">
              <w:rPr>
                <w:rFonts w:hint="eastAsia"/>
                <w:iCs/>
              </w:rPr>
              <w:tab/>
            </w:r>
            <w:r w:rsidR="00E910B2">
              <w:rPr>
                <w:rFonts w:hint="eastAsia"/>
                <w:iCs/>
              </w:rPr>
              <w:tab/>
            </w:r>
            <w:r w:rsidR="00E910B2">
              <w:rPr>
                <w:rFonts w:hint="eastAsia"/>
                <w:iCs/>
              </w:rPr>
              <w:tab/>
            </w:r>
            <w:r w:rsidR="00E910B2">
              <w:rPr>
                <w:rFonts w:hint="eastAsia"/>
                <w:iCs/>
              </w:rPr>
              <w:tab/>
            </w:r>
            <w:r w:rsidR="00E910B2">
              <w:rPr>
                <w:iCs/>
              </w:rPr>
              <w:t xml:space="preserve">        </w:t>
            </w:r>
            <w:proofErr w:type="gramStart"/>
            <w:r w:rsidR="00E910B2">
              <w:t>01.Jul.</w:t>
            </w:r>
            <w:proofErr w:type="gramEnd"/>
            <w:r w:rsidR="00E910B2">
              <w:t>2020  -  20.Jul.2020:</w:t>
            </w:r>
          </w:p>
          <w:p w14:paraId="3C1B308D" w14:textId="77777777" w:rsidR="00BF327B" w:rsidRDefault="00BF327B" w:rsidP="00B753D8">
            <w:pPr>
              <w:rPr>
                <w:b/>
                <w:bCs/>
                <w:i/>
                <w:u w:val="single"/>
              </w:rPr>
            </w:pPr>
            <w:r>
              <w:rPr>
                <w:b/>
              </w:rPr>
              <w:tab/>
            </w:r>
            <w:r w:rsidR="009677D8">
              <w:rPr>
                <w:bCs/>
              </w:rPr>
              <w:t>D</w:t>
            </w:r>
            <w:r w:rsidR="00CF75D5" w:rsidRPr="00CF75D5">
              <w:t>evelop</w:t>
            </w:r>
            <w:r w:rsidR="007D1299">
              <w:t>ed</w:t>
            </w:r>
            <w:r w:rsidR="00CF75D5" w:rsidRPr="00CF75D5">
              <w:t xml:space="preserve"> an adjustable DC backup supply.</w:t>
            </w:r>
            <w:r w:rsidR="00A0134F">
              <w:t xml:space="preserve"> Granted </w:t>
            </w:r>
            <w:r w:rsidR="00A0134F" w:rsidRPr="002C2D4E">
              <w:rPr>
                <w:b/>
                <w:bCs/>
                <w:i/>
                <w:u w:val="single"/>
              </w:rPr>
              <w:t>Patent3</w:t>
            </w:r>
            <w:r w:rsidR="00A0134F">
              <w:rPr>
                <w:b/>
                <w:bCs/>
                <w:i/>
                <w:u w:val="single"/>
              </w:rPr>
              <w:t>.</w:t>
            </w:r>
          </w:p>
          <w:p w14:paraId="4B5B1562" w14:textId="77777777" w:rsidR="00B753D8" w:rsidRDefault="00B753D8" w:rsidP="00B753D8">
            <w:pPr>
              <w:rPr>
                <w:rFonts w:hint="eastAsia"/>
              </w:rPr>
            </w:pPr>
          </w:p>
          <w:p w14:paraId="34F34E7D" w14:textId="0F97BDDA" w:rsidR="00B753D8" w:rsidRPr="007617D3" w:rsidRDefault="00B753D8" w:rsidP="00B753D8"/>
        </w:tc>
      </w:tr>
    </w:tbl>
    <w:bookmarkEnd w:id="1"/>
    <w:p w14:paraId="7C1CA214" w14:textId="77777777" w:rsidR="00F44157" w:rsidRPr="00A2524D" w:rsidRDefault="00F44157" w:rsidP="00F44157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lastRenderedPageBreak/>
        <w:t xml:space="preserve">▼ </w:t>
      </w:r>
      <w:r>
        <w:rPr>
          <w:lang w:val="en-GB" w:bidi="zh-CN"/>
        </w:rPr>
        <w:t>Practical</w:t>
      </w:r>
      <w:r w:rsidRPr="00A2524D">
        <w:rPr>
          <w:lang w:val="en-GB" w:bidi="zh-CN"/>
        </w:rPr>
        <w:t xml:space="preserve"> </w:t>
      </w:r>
      <w:r>
        <w:rPr>
          <w:lang w:val="en-GB" w:bidi="zh-CN"/>
        </w:rPr>
        <w:t>Skills</w:t>
      </w:r>
    </w:p>
    <w:p w14:paraId="7182C3BC" w14:textId="77777777" w:rsidR="00F44157" w:rsidRPr="0063611C" w:rsidRDefault="00F44157" w:rsidP="00F44157">
      <w:pPr>
        <w:rPr>
          <w:b/>
        </w:rPr>
      </w:pPr>
      <w:r w:rsidRPr="0063611C">
        <w:rPr>
          <w:b/>
        </w:rPr>
        <w:t>Embedded Systems</w:t>
      </w:r>
    </w:p>
    <w:p w14:paraId="409C07D8" w14:textId="77777777" w:rsidR="00F44157" w:rsidRDefault="00F44157" w:rsidP="00F44157">
      <w:r>
        <w:tab/>
        <w:t xml:space="preserve">Proficient in ARM MCUs and </w:t>
      </w:r>
      <w:r w:rsidRPr="002A4C88">
        <w:rPr>
          <w:b/>
        </w:rPr>
        <w:t>Keil</w:t>
      </w:r>
      <w:r>
        <w:t xml:space="preserve">, including </w:t>
      </w:r>
      <w:r w:rsidRPr="002A4C88">
        <w:rPr>
          <w:b/>
        </w:rPr>
        <w:t>STM32F1xx</w:t>
      </w:r>
      <w:r>
        <w:t xml:space="preserve"> and F4xx, Arduino, Ras-pi, ESP32. </w:t>
      </w:r>
    </w:p>
    <w:p w14:paraId="3CE5CFBF" w14:textId="77777777" w:rsidR="00F44157" w:rsidRDefault="00F44157" w:rsidP="00F44157">
      <w:r>
        <w:tab/>
        <w:t xml:space="preserve">Proficient in </w:t>
      </w:r>
      <w:r w:rsidRPr="002A4C88">
        <w:rPr>
          <w:b/>
        </w:rPr>
        <w:t>USART, SPI, I2C,8080, and CAN</w:t>
      </w:r>
      <w:r>
        <w:t xml:space="preserve"> protocols, register level debugging experience.</w:t>
      </w:r>
    </w:p>
    <w:p w14:paraId="575FA9E7" w14:textId="77777777" w:rsidR="00F44157" w:rsidRDefault="00F44157" w:rsidP="00F44157">
      <w:r>
        <w:tab/>
      </w:r>
      <w:r>
        <w:rPr>
          <w:rFonts w:hint="eastAsia"/>
        </w:rPr>
        <w:t>Skilled</w:t>
      </w:r>
      <w:r>
        <w:t xml:space="preserve"> in adjust and design </w:t>
      </w:r>
      <w:r w:rsidRPr="002A4C88">
        <w:rPr>
          <w:b/>
        </w:rPr>
        <w:t>PID</w:t>
      </w:r>
      <w:r>
        <w:t xml:space="preserve"> controllers in motor speed and position, </w:t>
      </w:r>
      <w:r w:rsidRPr="002C01A5">
        <w:rPr>
          <w:b/>
          <w:bCs/>
        </w:rPr>
        <w:t>RTOS</w:t>
      </w:r>
      <w:r>
        <w:t>.</w:t>
      </w:r>
    </w:p>
    <w:p w14:paraId="0C05E2C1" w14:textId="77777777" w:rsidR="00F44157" w:rsidRDefault="00F44157" w:rsidP="00F44157">
      <w:r>
        <w:tab/>
        <w:t xml:space="preserve">Temperature and liquid level control, </w:t>
      </w:r>
      <w:r w:rsidRPr="002A4C88">
        <w:rPr>
          <w:b/>
        </w:rPr>
        <w:t>Smith predictor</w:t>
      </w:r>
      <w:r>
        <w:t xml:space="preserve"> design and adjusting.</w:t>
      </w:r>
    </w:p>
    <w:p w14:paraId="58D8C5CD" w14:textId="77777777" w:rsidR="00F44157" w:rsidRDefault="00F44157" w:rsidP="00F44157">
      <w:r>
        <w:t>Hardware Design</w:t>
      </w:r>
    </w:p>
    <w:p w14:paraId="0F293273" w14:textId="77777777" w:rsidR="00F44157" w:rsidRDefault="00F44157" w:rsidP="00F44157">
      <w:r>
        <w:tab/>
        <w:t xml:space="preserve">Circuit design with </w:t>
      </w:r>
      <w:r w:rsidRPr="002A4C88">
        <w:rPr>
          <w:b/>
        </w:rPr>
        <w:t>Altium Designer</w:t>
      </w:r>
      <w:r>
        <w:t xml:space="preserve">; PCB soldering and assembly; modelling with </w:t>
      </w:r>
      <w:proofErr w:type="spellStart"/>
      <w:r w:rsidRPr="002A4C88">
        <w:rPr>
          <w:b/>
        </w:rPr>
        <w:t>Solidworks</w:t>
      </w:r>
      <w:proofErr w:type="spellEnd"/>
    </w:p>
    <w:p w14:paraId="3A812B9C" w14:textId="77777777" w:rsidR="00F44157" w:rsidRDefault="00F44157" w:rsidP="00F44157">
      <w:r>
        <w:tab/>
        <w:t>B</w:t>
      </w:r>
      <w:r>
        <w:rPr>
          <w:rFonts w:hint="eastAsia"/>
        </w:rPr>
        <w:t>ased</w:t>
      </w:r>
      <w:r>
        <w:t xml:space="preserve"> on datasheet to develop drivers and peripheral circuits.</w:t>
      </w:r>
    </w:p>
    <w:p w14:paraId="0872E49B" w14:textId="77777777" w:rsidR="00F44157" w:rsidRPr="0013477B" w:rsidRDefault="00F44157" w:rsidP="00F44157">
      <w:bookmarkStart w:id="2" w:name="_Hlk190776915"/>
      <w:r>
        <w:t xml:space="preserve">Machine Learning: Random forest, </w:t>
      </w:r>
      <w:r>
        <w:rPr>
          <w:rFonts w:hint="eastAsia"/>
        </w:rPr>
        <w:t>PCA,</w:t>
      </w:r>
      <w:r>
        <w:t xml:space="preserve"> CNN, Gaussian process, </w:t>
      </w:r>
      <w:r w:rsidRPr="00AC5C41">
        <w:t>Bayesian Optimization</w:t>
      </w:r>
      <w:r>
        <w:t>, OpenCV, etc.</w:t>
      </w:r>
    </w:p>
    <w:p w14:paraId="3AB8B51F" w14:textId="77777777" w:rsidR="00F44157" w:rsidRDefault="00F44157" w:rsidP="00F44157">
      <w:r>
        <w:t>Programming</w:t>
      </w:r>
      <w:r>
        <w:rPr>
          <w:rFonts w:hint="eastAsia"/>
        </w:rPr>
        <w:t xml:space="preserve"> </w:t>
      </w:r>
      <w:r>
        <w:t>Languages: C/C++, Python, MATLAB, JavaScript, HTML.</w:t>
      </w:r>
    </w:p>
    <w:p w14:paraId="5B09438C" w14:textId="0D71312C" w:rsidR="00F44157" w:rsidRDefault="00F44157" w:rsidP="00F44157">
      <w:r>
        <w:t>Language Proficiency</w:t>
      </w:r>
      <w:r>
        <w:rPr>
          <w:rFonts w:hint="eastAsia"/>
        </w:rPr>
        <w:t>:</w:t>
      </w:r>
      <w:r>
        <w:t xml:space="preserve"> Native </w:t>
      </w:r>
      <w:r>
        <w:rPr>
          <w:b/>
        </w:rPr>
        <w:t>M</w:t>
      </w:r>
      <w:r w:rsidRPr="002A4C88">
        <w:rPr>
          <w:b/>
        </w:rPr>
        <w:t>andarin</w:t>
      </w:r>
      <w:r>
        <w:t xml:space="preserve"> speaker; </w:t>
      </w:r>
      <w:r w:rsidRPr="002A4C88">
        <w:rPr>
          <w:b/>
        </w:rPr>
        <w:t>TOEFL</w:t>
      </w:r>
      <w:r>
        <w:t>: 104/120, CET-4: 559/710, CET-6: 508/710.</w:t>
      </w:r>
    </w:p>
    <w:bookmarkEnd w:id="2"/>
    <w:p w14:paraId="2A801C5E" w14:textId="77777777" w:rsidR="00AB1752" w:rsidRPr="0057166C" w:rsidRDefault="00AB1752" w:rsidP="0057166C">
      <w:pPr>
        <w:rPr>
          <w:rStyle w:val="af4"/>
          <w:rFonts w:cstheme="minorBidi"/>
          <w:b w:val="0"/>
          <w:bCs w:val="0"/>
          <w:color w:val="000000" w:themeColor="text1"/>
          <w:sz w:val="20"/>
        </w:rPr>
      </w:pPr>
    </w:p>
    <w:p w14:paraId="5130E3E1" w14:textId="7A17D0EC" w:rsidR="00C60B2D" w:rsidRDefault="00C60B2D" w:rsidP="00C60B2D">
      <w:pPr>
        <w:pStyle w:val="1"/>
        <w:spacing w:before="80" w:after="80"/>
      </w:pPr>
      <w:r w:rsidRPr="00891DE7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="00F95B21">
        <w:rPr>
          <w:bCs w:val="0"/>
        </w:rPr>
        <w:t>Personal</w:t>
      </w:r>
      <w:r w:rsidRPr="004F4491">
        <w:rPr>
          <w:bCs w:val="0"/>
        </w:rPr>
        <w:t xml:space="preserve"> </w:t>
      </w:r>
      <w:r w:rsidR="009677D8">
        <w:rPr>
          <w:rFonts w:hint="eastAsia"/>
          <w:bCs w:val="0"/>
        </w:rPr>
        <w:t>In</w:t>
      </w:r>
      <w:r w:rsidR="009677D8">
        <w:rPr>
          <w:bCs w:val="0"/>
        </w:rPr>
        <w:t xml:space="preserve">terest </w:t>
      </w:r>
      <w:r w:rsidRPr="004F4491">
        <w:rPr>
          <w:bCs w:val="0"/>
        </w:rPr>
        <w:t>Projects</w:t>
      </w:r>
    </w:p>
    <w:p w14:paraId="3F31CFA2" w14:textId="12C796B0" w:rsidR="00C60B2D" w:rsidRPr="00882881" w:rsidRDefault="00C60B2D" w:rsidP="0042376E">
      <w:r w:rsidRPr="00882881">
        <w:t>Fixed-Wing Flight Control System</w:t>
      </w:r>
    </w:p>
    <w:p w14:paraId="74F75B8E" w14:textId="2A524797" w:rsidR="00C60B2D" w:rsidRDefault="008D66FF" w:rsidP="0042376E">
      <w:r>
        <w:t xml:space="preserve">        </w:t>
      </w:r>
      <w:r w:rsidR="00C60B2D" w:rsidRPr="00882881">
        <w:rPr>
          <w:b/>
        </w:rPr>
        <w:t>GPS</w:t>
      </w:r>
      <w:r w:rsidR="00C60B2D">
        <w:t>, OLE</w:t>
      </w:r>
      <w:r w:rsidR="008B3231">
        <w:t>D</w:t>
      </w:r>
      <w:r w:rsidR="00C60B2D">
        <w:t>, wireless, gyro attitude estimation</w:t>
      </w:r>
      <w:r w:rsidR="001657EA">
        <w:t xml:space="preserve"> and </w:t>
      </w:r>
      <w:r w:rsidR="00C60B2D">
        <w:t>stabilization, auto-return, waypoint</w:t>
      </w:r>
      <w:r>
        <w:t xml:space="preserve"> </w:t>
      </w:r>
      <w:r w:rsidR="00C60B2D">
        <w:t>navigation</w:t>
      </w:r>
    </w:p>
    <w:p w14:paraId="6BF24724" w14:textId="44B9D111" w:rsidR="00DD7032" w:rsidRDefault="00DD7032" w:rsidP="00DD7032">
      <w:bookmarkStart w:id="3" w:name="_Hlk190776833"/>
      <w:r>
        <w:t>PLC-Based Vision Sorting System</w:t>
      </w:r>
    </w:p>
    <w:p w14:paraId="31912866" w14:textId="5FAD4143" w:rsidR="00DD7032" w:rsidRPr="00DD7032" w:rsidRDefault="00DD7032" w:rsidP="00DD7032">
      <w:r>
        <w:t xml:space="preserve">        </w:t>
      </w:r>
      <w:r w:rsidR="00F43440">
        <w:t>A</w:t>
      </w:r>
      <w:r>
        <w:t xml:space="preserve"> </w:t>
      </w:r>
      <w:r w:rsidR="00AB1752">
        <w:t xml:space="preserve">CV based </w:t>
      </w:r>
      <w:r>
        <w:t xml:space="preserve">robotic arm </w:t>
      </w:r>
      <w:r w:rsidR="0009755A">
        <w:t>sorting system,</w:t>
      </w:r>
      <w:r>
        <w:t xml:space="preserve"> controlled via PLC to sort and transport</w:t>
      </w:r>
      <w:r w:rsidR="0009755A">
        <w:t xml:space="preserve"> efficiently</w:t>
      </w:r>
      <w:r>
        <w:t>.</w:t>
      </w:r>
    </w:p>
    <w:bookmarkEnd w:id="3"/>
    <w:p w14:paraId="39EB6A2B" w14:textId="77777777" w:rsidR="00DE11D8" w:rsidRPr="00882881" w:rsidRDefault="00DE11D8" w:rsidP="0042376E">
      <w:r w:rsidRPr="00882881">
        <w:t>Courtyard Solar Self-Sufficient Power System</w:t>
      </w:r>
    </w:p>
    <w:p w14:paraId="7C316EE0" w14:textId="12A35A76" w:rsidR="00DE11D8" w:rsidRPr="00DE11D8" w:rsidRDefault="008D66FF" w:rsidP="008D66FF">
      <w:r>
        <w:t xml:space="preserve">        </w:t>
      </w:r>
      <w:r w:rsidR="00DE11D8">
        <w:t xml:space="preserve">Network camera, IoT, </w:t>
      </w:r>
      <w:r w:rsidR="00DE11D8" w:rsidRPr="00882881">
        <w:rPr>
          <w:b/>
        </w:rPr>
        <w:t>MPPT</w:t>
      </w:r>
      <w:r w:rsidR="00DE11D8">
        <w:t>,</w:t>
      </w:r>
      <w:r w:rsidR="0051640D">
        <w:t xml:space="preserve"> </w:t>
      </w:r>
      <w:r w:rsidR="007D4198">
        <w:t>DC-AC</w:t>
      </w:r>
      <w:r w:rsidR="00DE11D8">
        <w:t xml:space="preserve"> inverter,</w:t>
      </w:r>
      <w:r w:rsidR="001E522F">
        <w:t xml:space="preserve"> </w:t>
      </w:r>
      <w:r w:rsidR="001E522F" w:rsidRPr="001E522F">
        <w:rPr>
          <w:b/>
        </w:rPr>
        <w:t>SPWM</w:t>
      </w:r>
      <w:r w:rsidR="00C02DA3">
        <w:t>, Li-ion</w:t>
      </w:r>
      <w:r w:rsidR="00E054FD">
        <w:t xml:space="preserve"> battery</w:t>
      </w:r>
      <w:r w:rsidR="00C02DA3">
        <w:t xml:space="preserve"> BMS</w:t>
      </w:r>
      <w:r w:rsidR="00DE11D8">
        <w:t>.</w:t>
      </w:r>
    </w:p>
    <w:p w14:paraId="7996EB37" w14:textId="77777777" w:rsidR="00C60B2D" w:rsidRPr="00882881" w:rsidRDefault="00C60B2D" w:rsidP="0042376E">
      <w:r w:rsidRPr="00882881">
        <w:t>Smart Toilet System Design</w:t>
      </w:r>
    </w:p>
    <w:p w14:paraId="2DCA98D7" w14:textId="4FADAEA5" w:rsidR="00C60B2D" w:rsidRDefault="008D66FF" w:rsidP="0042376E">
      <w:r>
        <w:t xml:space="preserve">        </w:t>
      </w:r>
      <w:r w:rsidR="00882881" w:rsidRPr="002A4C88">
        <w:rPr>
          <w:b/>
        </w:rPr>
        <w:t xml:space="preserve">Smith </w:t>
      </w:r>
      <w:r w:rsidR="00882881">
        <w:t>t</w:t>
      </w:r>
      <w:r w:rsidR="00C60B2D">
        <w:t>emperature control, multi-level menu design, multi-threaded design.</w:t>
      </w:r>
    </w:p>
    <w:p w14:paraId="3256AB65" w14:textId="25801C0E" w:rsidR="00305C2F" w:rsidRDefault="00305C2F" w:rsidP="0042376E">
      <w:r>
        <w:rPr>
          <w:rFonts w:hint="eastAsia"/>
        </w:rPr>
        <w:t>H</w:t>
      </w:r>
      <w:r>
        <w:t>ardware signal generator</w:t>
      </w:r>
    </w:p>
    <w:p w14:paraId="4E9CAE88" w14:textId="6D346D82" w:rsidR="001E522F" w:rsidRDefault="008D66FF" w:rsidP="0042376E">
      <w:r>
        <w:t xml:space="preserve">        </w:t>
      </w:r>
      <w:r w:rsidR="00546B09">
        <w:t>P</w:t>
      </w:r>
      <w:r w:rsidR="00305C2F">
        <w:t>ure h</w:t>
      </w:r>
      <w:r w:rsidR="004B42F9" w:rsidRPr="00882881">
        <w:t>ardware</w:t>
      </w:r>
      <w:r w:rsidR="00305C2F">
        <w:t xml:space="preserve"> to</w:t>
      </w:r>
      <w:r w:rsidR="004B42F9" w:rsidRPr="00882881">
        <w:t xml:space="preserve"> generat</w:t>
      </w:r>
      <w:r w:rsidR="00305C2F">
        <w:t>e</w:t>
      </w:r>
      <w:r w:rsidR="004B42F9">
        <w:t xml:space="preserve"> sin, square, triangular, and sawtooth with adjustable </w:t>
      </w:r>
      <w:proofErr w:type="spellStart"/>
      <w:r w:rsidR="004B42F9">
        <w:t>freq</w:t>
      </w:r>
      <w:proofErr w:type="spellEnd"/>
      <w:r w:rsidR="004B42F9">
        <w:t xml:space="preserve"> and </w:t>
      </w:r>
      <w:proofErr w:type="spellStart"/>
      <w:r w:rsidR="004B42F9">
        <w:t>Vpp</w:t>
      </w:r>
      <w:proofErr w:type="spellEnd"/>
    </w:p>
    <w:p w14:paraId="2FBC937D" w14:textId="0FCCFD45" w:rsidR="0013477B" w:rsidRDefault="00F5023F" w:rsidP="0042376E">
      <w:pPr>
        <w:rPr>
          <w:b/>
        </w:rPr>
      </w:pPr>
      <w:r w:rsidRPr="00882881">
        <w:t>STM32 Oscilloscope</w:t>
      </w:r>
      <w:r>
        <w:t xml:space="preserve"> </w:t>
      </w:r>
      <w:r>
        <w:rPr>
          <w:rFonts w:hint="eastAsia"/>
        </w:rPr>
        <w:t>us</w:t>
      </w:r>
      <w:r>
        <w:t xml:space="preserve">ing </w:t>
      </w:r>
      <w:r w:rsidRPr="00882881">
        <w:rPr>
          <w:b/>
        </w:rPr>
        <w:t>FFT</w:t>
      </w:r>
    </w:p>
    <w:p w14:paraId="461CFF9B" w14:textId="77777777" w:rsidR="00AB1752" w:rsidRPr="008D66FF" w:rsidRDefault="00AB1752" w:rsidP="0042376E">
      <w:pPr>
        <w:rPr>
          <w:b/>
        </w:rPr>
      </w:pPr>
    </w:p>
    <w:p w14:paraId="0016EC4F" w14:textId="53F31453" w:rsidR="00C7002F" w:rsidRDefault="00AA2B40" w:rsidP="00E50076">
      <w:pPr>
        <w:pStyle w:val="1"/>
        <w:spacing w:before="80" w:after="80"/>
      </w:pPr>
      <w:r w:rsidRPr="00891DE7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="00AC620A" w:rsidRPr="00AC620A">
        <w:rPr>
          <w:bCs w:val="0"/>
        </w:rPr>
        <w:t>Other</w:t>
      </w:r>
      <w:r w:rsidR="00AC620A">
        <w:rPr>
          <w:b w:val="0"/>
          <w:bCs w:val="0"/>
        </w:rPr>
        <w:t xml:space="preserve"> </w:t>
      </w:r>
      <w:r w:rsidR="00F95B21">
        <w:t>Achievement</w:t>
      </w:r>
      <w:r w:rsidR="009677D8">
        <w:t>s</w:t>
      </w:r>
    </w:p>
    <w:p w14:paraId="72F7D913" w14:textId="1B5C6DF5" w:rsidR="00AA2B40" w:rsidRDefault="00E25E80" w:rsidP="0042376E">
      <w:r w:rsidRPr="007A6FC3">
        <w:t>As</w:t>
      </w:r>
      <w:r>
        <w:rPr>
          <w:b/>
        </w:rPr>
        <w:t xml:space="preserve"> </w:t>
      </w:r>
      <w:r w:rsidR="00AA2B40" w:rsidRPr="002A4C88">
        <w:rPr>
          <w:b/>
        </w:rPr>
        <w:t>Leader</w:t>
      </w:r>
      <w:r w:rsidRPr="007A6FC3">
        <w:t>,</w:t>
      </w:r>
      <w:r w:rsidR="007A6FC3">
        <w:rPr>
          <w:b/>
        </w:rPr>
        <w:t xml:space="preserve"> </w:t>
      </w:r>
      <w:r w:rsidR="007A6FC3" w:rsidRPr="007A6FC3">
        <w:t>won</w:t>
      </w:r>
      <w:r w:rsidR="00AA2B40">
        <w:t xml:space="preserve"> the National</w:t>
      </w:r>
      <w:r w:rsidR="007438D9">
        <w:t xml:space="preserve"> level</w:t>
      </w:r>
      <w:r w:rsidR="00AA2B40">
        <w:t xml:space="preserve"> Undergrad Innovation Training Program on "Design and</w:t>
      </w:r>
      <w:r w:rsidR="007438D9">
        <w:t xml:space="preserve"> </w:t>
      </w:r>
      <w:r w:rsidR="007A6FC3">
        <w:tab/>
      </w:r>
      <w:r w:rsidR="00AA2B40">
        <w:t>Development</w:t>
      </w:r>
      <w:r w:rsidR="007438D9">
        <w:t xml:space="preserve"> </w:t>
      </w:r>
      <w:r w:rsidR="00AA2B40">
        <w:t xml:space="preserve">of </w:t>
      </w:r>
      <w:r w:rsidR="007438D9">
        <w:t>Smart</w:t>
      </w:r>
      <w:r w:rsidR="00AA2B40">
        <w:t xml:space="preserve"> Video Surveillance Holographic Digital Twin System" in June 2022.</w:t>
      </w:r>
    </w:p>
    <w:p w14:paraId="294FAB1C" w14:textId="4B6410BB" w:rsidR="00AA2B40" w:rsidRDefault="00AA2B40" w:rsidP="0042376E">
      <w:r w:rsidRPr="002A4C88">
        <w:rPr>
          <w:b/>
        </w:rPr>
        <w:t>Co-leader</w:t>
      </w:r>
      <w:r>
        <w:t xml:space="preserve"> of the Intelligent Car Lab in the TI Cup Competition in October 2022.</w:t>
      </w:r>
    </w:p>
    <w:p w14:paraId="021F44A6" w14:textId="7E5123AF" w:rsidR="0013477B" w:rsidRDefault="00C7002F" w:rsidP="0042376E">
      <w:r>
        <w:tab/>
      </w:r>
      <w:r w:rsidR="00AA2B40">
        <w:t xml:space="preserve">Represented Northeastern University in the </w:t>
      </w:r>
      <w:r w:rsidR="00AA2B40" w:rsidRPr="002A4C88">
        <w:rPr>
          <w:b/>
        </w:rPr>
        <w:t>TI Cup National Competition</w:t>
      </w:r>
      <w:r w:rsidR="00AA2B40">
        <w:t xml:space="preserve"> in August 2023.</w:t>
      </w:r>
    </w:p>
    <w:p w14:paraId="674C06DE" w14:textId="77777777" w:rsidR="00F44157" w:rsidRPr="00CD0A4B" w:rsidRDefault="00F44157" w:rsidP="00F44157">
      <w:pPr>
        <w:pStyle w:val="1"/>
        <w:spacing w:before="0" w:after="0"/>
      </w:pPr>
      <w:r w:rsidRPr="002B5CCB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>
        <w:t>Patents and Publications</w:t>
      </w:r>
    </w:p>
    <w:p w14:paraId="6AB06F8D" w14:textId="77777777" w:rsidR="00F44157" w:rsidRDefault="00F44157" w:rsidP="00F44157">
      <w:pPr>
        <w:tabs>
          <w:tab w:val="left" w:pos="968"/>
        </w:tabs>
      </w:pPr>
      <w:r w:rsidRPr="00411AC7">
        <w:rPr>
          <w:rFonts w:hint="eastAsia"/>
          <w:b/>
          <w:i/>
          <w:u w:val="single"/>
        </w:rPr>
        <w:t>P</w:t>
      </w:r>
      <w:r w:rsidRPr="00411AC7">
        <w:rPr>
          <w:b/>
          <w:i/>
          <w:u w:val="single"/>
        </w:rPr>
        <w:t>ublication</w:t>
      </w:r>
      <w:r>
        <w:rPr>
          <w:b/>
          <w:i/>
          <w:u w:val="single"/>
        </w:rPr>
        <w:t>1</w:t>
      </w:r>
      <w:r>
        <w:t>: “</w:t>
      </w:r>
      <w:r w:rsidRPr="00C263F0">
        <w:t>Novel Electromechanical Switch Design and Application in Robotic Arms</w:t>
      </w:r>
      <w:r>
        <w:t>”</w:t>
      </w:r>
    </w:p>
    <w:p w14:paraId="0DB46C90" w14:textId="77777777" w:rsidR="00F44157" w:rsidRDefault="00F44157" w:rsidP="00F44157">
      <w:pPr>
        <w:tabs>
          <w:tab w:val="left" w:pos="968"/>
        </w:tabs>
      </w:pPr>
      <w:r>
        <w:tab/>
        <w:t>(A</w:t>
      </w:r>
      <w:r w:rsidRPr="009A2300">
        <w:t>rchived in University Library</w:t>
      </w:r>
      <w:r>
        <w:t xml:space="preserve"> as </w:t>
      </w:r>
      <w:r w:rsidRPr="00822F25">
        <w:rPr>
          <w:bCs/>
        </w:rPr>
        <w:t>Outstanding Graduation Project</w:t>
      </w:r>
      <w:r w:rsidRPr="009A2300">
        <w:t>,</w:t>
      </w:r>
      <w:r>
        <w:t xml:space="preserve"> First Author,</w:t>
      </w:r>
      <w:r w:rsidRPr="009A2300">
        <w:t xml:space="preserve"> 20</w:t>
      </w:r>
      <w:r>
        <w:t>24)</w:t>
      </w:r>
    </w:p>
    <w:p w14:paraId="5DB578D9" w14:textId="77777777" w:rsidR="00F44157" w:rsidRDefault="00F44157" w:rsidP="00F44157">
      <w:pPr>
        <w:tabs>
          <w:tab w:val="left" w:pos="968"/>
        </w:tabs>
      </w:pPr>
      <w:r w:rsidRPr="00411AC7">
        <w:rPr>
          <w:b/>
          <w:bCs/>
          <w:i/>
          <w:u w:val="single"/>
        </w:rPr>
        <w:t>Patent</w:t>
      </w:r>
      <w:r>
        <w:rPr>
          <w:b/>
          <w:bCs/>
          <w:i/>
          <w:u w:val="single"/>
        </w:rPr>
        <w:t>1</w:t>
      </w:r>
      <w:r w:rsidRPr="006A79E5">
        <w:rPr>
          <w:b/>
          <w:bCs/>
        </w:rPr>
        <w:t>:</w:t>
      </w:r>
      <w:r>
        <w:rPr>
          <w:b/>
          <w:bCs/>
        </w:rPr>
        <w:t xml:space="preserve"> </w:t>
      </w:r>
      <w:r w:rsidRPr="006A79E5">
        <w:rPr>
          <w:bCs/>
        </w:rPr>
        <w:t xml:space="preserve">Method </w:t>
      </w:r>
      <w:r>
        <w:rPr>
          <w:bCs/>
        </w:rPr>
        <w:t>to</w:t>
      </w:r>
      <w:r w:rsidRPr="006A79E5">
        <w:rPr>
          <w:bCs/>
        </w:rPr>
        <w:t xml:space="preserve"> Correct Motor Speed Measurement Error</w:t>
      </w:r>
      <w:r w:rsidRPr="006A79E5">
        <w:t xml:space="preserve"> </w:t>
      </w:r>
      <w:r>
        <w:t>First</w:t>
      </w:r>
      <w:r w:rsidRPr="006A79E5">
        <w:t xml:space="preserve"> </w:t>
      </w:r>
      <w:r>
        <w:t>Inventor</w:t>
      </w:r>
      <w:r w:rsidRPr="006A79E5">
        <w:t>, Substantive Exam</w:t>
      </w:r>
      <w:r>
        <w:t xml:space="preserve"> </w:t>
      </w:r>
      <w:r w:rsidRPr="006A79E5">
        <w:t>2023</w:t>
      </w:r>
      <w:r>
        <w:t>)</w:t>
      </w:r>
    </w:p>
    <w:p w14:paraId="15EA00F0" w14:textId="77777777" w:rsidR="00F44157" w:rsidRDefault="00F44157" w:rsidP="00F44157">
      <w:pPr>
        <w:tabs>
          <w:tab w:val="left" w:pos="968"/>
        </w:tabs>
      </w:pPr>
      <w:r w:rsidRPr="00CD174E">
        <w:rPr>
          <w:b/>
          <w:bCs/>
          <w:i/>
          <w:u w:val="single"/>
        </w:rPr>
        <w:t>Publication</w:t>
      </w:r>
      <w:r>
        <w:rPr>
          <w:b/>
          <w:bCs/>
          <w:i/>
          <w:u w:val="single"/>
        </w:rPr>
        <w:t>2</w:t>
      </w:r>
      <w:r w:rsidRPr="006A79E5">
        <w:rPr>
          <w:b/>
          <w:bCs/>
        </w:rPr>
        <w:t xml:space="preserve">: </w:t>
      </w:r>
      <w:r w:rsidRPr="006A79E5">
        <w:rPr>
          <w:bCs/>
        </w:rPr>
        <w:t xml:space="preserve">"Mechanical Design and Wheel-Leg-Body Cooperation Control of a Step-Climbing </w:t>
      </w:r>
      <w:r>
        <w:rPr>
          <w:bCs/>
        </w:rPr>
        <w:tab/>
      </w:r>
      <w:r w:rsidRPr="006A79E5">
        <w:rPr>
          <w:bCs/>
        </w:rPr>
        <w:t>Robot"</w:t>
      </w:r>
      <w:r w:rsidRPr="006A79E5">
        <w:t xml:space="preserve"> (</w:t>
      </w:r>
      <w:r w:rsidRPr="006A79E5">
        <w:rPr>
          <w:i/>
          <w:iCs/>
        </w:rPr>
        <w:t>Journal of Field Robotics</w:t>
      </w:r>
      <w:r w:rsidRPr="006A79E5">
        <w:t>, 2022)</w:t>
      </w:r>
    </w:p>
    <w:p w14:paraId="4D32C470" w14:textId="77777777" w:rsidR="00F44157" w:rsidRPr="00C15B36" w:rsidRDefault="00F44157" w:rsidP="00F44157">
      <w:pPr>
        <w:tabs>
          <w:tab w:val="left" w:pos="968"/>
        </w:tabs>
      </w:pPr>
      <w:r w:rsidRPr="00411AC7">
        <w:rPr>
          <w:b/>
          <w:bCs/>
          <w:i/>
          <w:u w:val="single"/>
        </w:rPr>
        <w:t>Patent</w:t>
      </w:r>
      <w:r>
        <w:rPr>
          <w:b/>
          <w:bCs/>
          <w:i/>
          <w:u w:val="single"/>
        </w:rPr>
        <w:t>2</w:t>
      </w:r>
      <w:r w:rsidRPr="006A79E5">
        <w:rPr>
          <w:b/>
          <w:bCs/>
        </w:rPr>
        <w:t xml:space="preserve">: </w:t>
      </w:r>
      <w:r w:rsidRPr="006A79E5">
        <w:rPr>
          <w:bCs/>
        </w:rPr>
        <w:t xml:space="preserve">Magnetic Flux Leakage </w:t>
      </w:r>
      <w:r>
        <w:rPr>
          <w:bCs/>
        </w:rPr>
        <w:t>Detect</w:t>
      </w:r>
      <w:r w:rsidRPr="006A79E5">
        <w:rPr>
          <w:bCs/>
        </w:rPr>
        <w:t xml:space="preserve"> Device with Switchable Excitation Direction</w:t>
      </w:r>
      <w:r w:rsidRPr="006A79E5">
        <w:t xml:space="preserve"> (2021)</w:t>
      </w:r>
    </w:p>
    <w:p w14:paraId="09D2F8B9" w14:textId="301058BD" w:rsidR="00F44157" w:rsidRPr="00F44157" w:rsidRDefault="00F44157" w:rsidP="0042376E">
      <w:r w:rsidRPr="002C2D4E">
        <w:rPr>
          <w:b/>
          <w:bCs/>
          <w:i/>
          <w:u w:val="single"/>
        </w:rPr>
        <w:t>Patent3</w:t>
      </w:r>
      <w:r w:rsidRPr="006A79E5">
        <w:rPr>
          <w:b/>
          <w:bCs/>
        </w:rPr>
        <w:t xml:space="preserve">: </w:t>
      </w:r>
      <w:r w:rsidRPr="006A79E5">
        <w:rPr>
          <w:bCs/>
        </w:rPr>
        <w:t>Speed Measurement Device and Method for Vehicles</w:t>
      </w:r>
      <w:r w:rsidRPr="006A79E5">
        <w:t xml:space="preserve"> (First </w:t>
      </w:r>
      <w:r>
        <w:rPr>
          <w:rFonts w:hint="eastAsia"/>
        </w:rPr>
        <w:t>In</w:t>
      </w:r>
      <w:r>
        <w:t>ventor</w:t>
      </w:r>
      <w:r w:rsidRPr="006A79E5">
        <w:t>, 2020)</w:t>
      </w:r>
    </w:p>
    <w:p w14:paraId="2B8B11F5" w14:textId="77777777" w:rsidR="00C15B36" w:rsidRPr="00A2524D" w:rsidRDefault="00C15B36" w:rsidP="00C15B36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t xml:space="preserve">▼ </w:t>
      </w:r>
      <w:r>
        <w:rPr>
          <w:lang w:val="en-GB" w:bidi="zh-CN"/>
        </w:rPr>
        <w:t>GitHub Link</w:t>
      </w:r>
    </w:p>
    <w:p w14:paraId="6740A135" w14:textId="1D56BC0C" w:rsidR="00F0759D" w:rsidRPr="008D66FF" w:rsidRDefault="00C15B36" w:rsidP="00F0759D">
      <w:r w:rsidRPr="002A2174">
        <w:t>https://github.com/Headmaster218?tab=repositories</w:t>
      </w:r>
    </w:p>
    <w:sectPr w:rsidR="00F0759D" w:rsidRPr="008D66FF" w:rsidSect="00A2524D">
      <w:footerReference w:type="even" r:id="rId11"/>
      <w:footerReference w:type="default" r:id="rId12"/>
      <w:pgSz w:w="11906" w:h="16838" w:code="9"/>
      <w:pgMar w:top="850" w:right="1080" w:bottom="720" w:left="108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D766D" w14:textId="77777777" w:rsidR="00570BFC" w:rsidRDefault="00570BFC" w:rsidP="00793CBE">
      <w:r>
        <w:separator/>
      </w:r>
    </w:p>
  </w:endnote>
  <w:endnote w:type="continuationSeparator" w:id="0">
    <w:p w14:paraId="474256AB" w14:textId="77777777" w:rsidR="00570BFC" w:rsidRDefault="00570BFC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7036445"/>
      <w:docPartObj>
        <w:docPartGallery w:val="Page Numbers (Top of Page)"/>
        <w:docPartUnique/>
      </w:docPartObj>
    </w:sdtPr>
    <w:sdtEndPr/>
    <w:sdtContent>
      <w:p w14:paraId="5C5C9869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14AA149C" w14:textId="77777777" w:rsidR="00530111" w:rsidRDefault="0053011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8442350"/>
      <w:docPartObj>
        <w:docPartGallery w:val="Page Numbers (Top of Page)"/>
        <w:docPartUnique/>
      </w:docPartObj>
    </w:sdtPr>
    <w:sdtEndPr/>
    <w:sdtContent>
      <w:p w14:paraId="4C223EC4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7B0FD3A4" w14:textId="02DA9132" w:rsidR="00530111" w:rsidRPr="00B1210A" w:rsidRDefault="00530111" w:rsidP="00B1210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D0B38" w14:textId="77777777" w:rsidR="00570BFC" w:rsidRDefault="00570BFC" w:rsidP="00793CBE">
      <w:r>
        <w:separator/>
      </w:r>
    </w:p>
  </w:footnote>
  <w:footnote w:type="continuationSeparator" w:id="0">
    <w:p w14:paraId="7085CB86" w14:textId="77777777" w:rsidR="00570BFC" w:rsidRDefault="00570BFC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DE076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CC8F1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34C4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27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AAD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6F94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661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ACCC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D6C8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CC5F9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B854B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3" w15:restartNumberingAfterBreak="0">
    <w:nsid w:val="3D3F609A"/>
    <w:multiLevelType w:val="hybridMultilevel"/>
    <w:tmpl w:val="650AA716"/>
    <w:lvl w:ilvl="0" w:tplc="581A50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E61DE"/>
    <w:multiLevelType w:val="hybridMultilevel"/>
    <w:tmpl w:val="EEDAC21C"/>
    <w:lvl w:ilvl="0" w:tplc="68DE992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D54DF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1"/>
    <w:rsid w:val="0000181C"/>
    <w:rsid w:val="00003FFA"/>
    <w:rsid w:val="0002470C"/>
    <w:rsid w:val="00040804"/>
    <w:rsid w:val="00047929"/>
    <w:rsid w:val="00051D99"/>
    <w:rsid w:val="000530E6"/>
    <w:rsid w:val="00062576"/>
    <w:rsid w:val="000715FB"/>
    <w:rsid w:val="0007502E"/>
    <w:rsid w:val="00080A36"/>
    <w:rsid w:val="00087B1A"/>
    <w:rsid w:val="000947FF"/>
    <w:rsid w:val="0009755A"/>
    <w:rsid w:val="000A0316"/>
    <w:rsid w:val="000A0357"/>
    <w:rsid w:val="000A3761"/>
    <w:rsid w:val="000A7CED"/>
    <w:rsid w:val="000B0833"/>
    <w:rsid w:val="000B40C0"/>
    <w:rsid w:val="000B663F"/>
    <w:rsid w:val="000C14A0"/>
    <w:rsid w:val="000C1670"/>
    <w:rsid w:val="000C36D1"/>
    <w:rsid w:val="000C3F22"/>
    <w:rsid w:val="000D3ED5"/>
    <w:rsid w:val="000D4128"/>
    <w:rsid w:val="000D5780"/>
    <w:rsid w:val="000D5D37"/>
    <w:rsid w:val="000E2F26"/>
    <w:rsid w:val="000E306A"/>
    <w:rsid w:val="000E3E17"/>
    <w:rsid w:val="000E4AD5"/>
    <w:rsid w:val="000E67EA"/>
    <w:rsid w:val="000E725B"/>
    <w:rsid w:val="000F5C15"/>
    <w:rsid w:val="000F61D0"/>
    <w:rsid w:val="00104FB9"/>
    <w:rsid w:val="001110C0"/>
    <w:rsid w:val="00111148"/>
    <w:rsid w:val="0011739C"/>
    <w:rsid w:val="00117C06"/>
    <w:rsid w:val="00122326"/>
    <w:rsid w:val="00122D65"/>
    <w:rsid w:val="00127D9A"/>
    <w:rsid w:val="00127FE0"/>
    <w:rsid w:val="0013477B"/>
    <w:rsid w:val="00137379"/>
    <w:rsid w:val="0015372D"/>
    <w:rsid w:val="001610FA"/>
    <w:rsid w:val="001657EA"/>
    <w:rsid w:val="001951A8"/>
    <w:rsid w:val="001A1F2F"/>
    <w:rsid w:val="001A2800"/>
    <w:rsid w:val="001A3C1E"/>
    <w:rsid w:val="001C65D6"/>
    <w:rsid w:val="001E41BC"/>
    <w:rsid w:val="001E522F"/>
    <w:rsid w:val="00202697"/>
    <w:rsid w:val="002132AB"/>
    <w:rsid w:val="00264223"/>
    <w:rsid w:val="002763D8"/>
    <w:rsid w:val="00283E08"/>
    <w:rsid w:val="002843DA"/>
    <w:rsid w:val="00293F79"/>
    <w:rsid w:val="00294AD1"/>
    <w:rsid w:val="00295C97"/>
    <w:rsid w:val="002A17F8"/>
    <w:rsid w:val="002A2174"/>
    <w:rsid w:val="002A4C88"/>
    <w:rsid w:val="002B164D"/>
    <w:rsid w:val="002B1F13"/>
    <w:rsid w:val="002B5CCB"/>
    <w:rsid w:val="002C01A5"/>
    <w:rsid w:val="002C05AF"/>
    <w:rsid w:val="002C2D4E"/>
    <w:rsid w:val="002C579D"/>
    <w:rsid w:val="002D0CD4"/>
    <w:rsid w:val="002E35CE"/>
    <w:rsid w:val="002F1BB1"/>
    <w:rsid w:val="002F36FA"/>
    <w:rsid w:val="002F4BEB"/>
    <w:rsid w:val="002F5905"/>
    <w:rsid w:val="00305C2F"/>
    <w:rsid w:val="0032177F"/>
    <w:rsid w:val="0032270E"/>
    <w:rsid w:val="00323214"/>
    <w:rsid w:val="00326534"/>
    <w:rsid w:val="00330346"/>
    <w:rsid w:val="0033441C"/>
    <w:rsid w:val="003461B2"/>
    <w:rsid w:val="00346704"/>
    <w:rsid w:val="00350D56"/>
    <w:rsid w:val="00352077"/>
    <w:rsid w:val="00352EBE"/>
    <w:rsid w:val="003618ED"/>
    <w:rsid w:val="003740A3"/>
    <w:rsid w:val="00376A05"/>
    <w:rsid w:val="00380FBC"/>
    <w:rsid w:val="0038201A"/>
    <w:rsid w:val="00382C48"/>
    <w:rsid w:val="00386501"/>
    <w:rsid w:val="00390DD8"/>
    <w:rsid w:val="003A1CCA"/>
    <w:rsid w:val="003B244A"/>
    <w:rsid w:val="003C43BE"/>
    <w:rsid w:val="003F2381"/>
    <w:rsid w:val="003F26D9"/>
    <w:rsid w:val="003F26DA"/>
    <w:rsid w:val="003F511C"/>
    <w:rsid w:val="00401342"/>
    <w:rsid w:val="004036F8"/>
    <w:rsid w:val="00411AC7"/>
    <w:rsid w:val="0041288A"/>
    <w:rsid w:val="00415A4A"/>
    <w:rsid w:val="004233F0"/>
    <w:rsid w:val="0042376E"/>
    <w:rsid w:val="004265CE"/>
    <w:rsid w:val="00433C4F"/>
    <w:rsid w:val="004343F1"/>
    <w:rsid w:val="004441AA"/>
    <w:rsid w:val="00453FD4"/>
    <w:rsid w:val="004561E0"/>
    <w:rsid w:val="00457960"/>
    <w:rsid w:val="00466AA5"/>
    <w:rsid w:val="00470497"/>
    <w:rsid w:val="00471EEC"/>
    <w:rsid w:val="00473563"/>
    <w:rsid w:val="00480D07"/>
    <w:rsid w:val="004A363E"/>
    <w:rsid w:val="004A5CB6"/>
    <w:rsid w:val="004B42F9"/>
    <w:rsid w:val="004C3914"/>
    <w:rsid w:val="004C4487"/>
    <w:rsid w:val="004D18E4"/>
    <w:rsid w:val="004D4F9D"/>
    <w:rsid w:val="004E30EF"/>
    <w:rsid w:val="004E3BB1"/>
    <w:rsid w:val="004E3DB6"/>
    <w:rsid w:val="004E3FBC"/>
    <w:rsid w:val="004E5039"/>
    <w:rsid w:val="004E7584"/>
    <w:rsid w:val="004F4491"/>
    <w:rsid w:val="004F5403"/>
    <w:rsid w:val="004F6292"/>
    <w:rsid w:val="005025A4"/>
    <w:rsid w:val="0051640D"/>
    <w:rsid w:val="0052075F"/>
    <w:rsid w:val="00523462"/>
    <w:rsid w:val="00525CF8"/>
    <w:rsid w:val="00530111"/>
    <w:rsid w:val="00530538"/>
    <w:rsid w:val="005349ED"/>
    <w:rsid w:val="00537A31"/>
    <w:rsid w:val="00544179"/>
    <w:rsid w:val="00546B09"/>
    <w:rsid w:val="005511DA"/>
    <w:rsid w:val="00554476"/>
    <w:rsid w:val="005622C3"/>
    <w:rsid w:val="00570BFC"/>
    <w:rsid w:val="0057166C"/>
    <w:rsid w:val="00580E8F"/>
    <w:rsid w:val="00582600"/>
    <w:rsid w:val="005826C5"/>
    <w:rsid w:val="005827BE"/>
    <w:rsid w:val="00593434"/>
    <w:rsid w:val="00595EB4"/>
    <w:rsid w:val="005A3F48"/>
    <w:rsid w:val="005A4C44"/>
    <w:rsid w:val="005A608E"/>
    <w:rsid w:val="005D3A62"/>
    <w:rsid w:val="005D3E45"/>
    <w:rsid w:val="005D727C"/>
    <w:rsid w:val="005E549E"/>
    <w:rsid w:val="005F18FF"/>
    <w:rsid w:val="005F3F62"/>
    <w:rsid w:val="00602D68"/>
    <w:rsid w:val="00610801"/>
    <w:rsid w:val="00630178"/>
    <w:rsid w:val="00631B58"/>
    <w:rsid w:val="0063611C"/>
    <w:rsid w:val="00640B61"/>
    <w:rsid w:val="006415F4"/>
    <w:rsid w:val="006416C4"/>
    <w:rsid w:val="0064613B"/>
    <w:rsid w:val="006510E0"/>
    <w:rsid w:val="00663EE2"/>
    <w:rsid w:val="00667F3A"/>
    <w:rsid w:val="00667F7B"/>
    <w:rsid w:val="0069487E"/>
    <w:rsid w:val="006A4D98"/>
    <w:rsid w:val="006A79E5"/>
    <w:rsid w:val="006B0D4E"/>
    <w:rsid w:val="006B2C79"/>
    <w:rsid w:val="006C7CBA"/>
    <w:rsid w:val="006E382B"/>
    <w:rsid w:val="006E7ABE"/>
    <w:rsid w:val="006F097E"/>
    <w:rsid w:val="00713765"/>
    <w:rsid w:val="00713B64"/>
    <w:rsid w:val="007157C3"/>
    <w:rsid w:val="00721236"/>
    <w:rsid w:val="00726DF2"/>
    <w:rsid w:val="007300E7"/>
    <w:rsid w:val="007337B2"/>
    <w:rsid w:val="00741D84"/>
    <w:rsid w:val="0074360A"/>
    <w:rsid w:val="007438D9"/>
    <w:rsid w:val="00753BD2"/>
    <w:rsid w:val="00755E02"/>
    <w:rsid w:val="007617D3"/>
    <w:rsid w:val="00765349"/>
    <w:rsid w:val="0077057D"/>
    <w:rsid w:val="007815BB"/>
    <w:rsid w:val="00785B1A"/>
    <w:rsid w:val="007921C9"/>
    <w:rsid w:val="00793CBE"/>
    <w:rsid w:val="007A48DF"/>
    <w:rsid w:val="007A60AB"/>
    <w:rsid w:val="007A6FC3"/>
    <w:rsid w:val="007B12BD"/>
    <w:rsid w:val="007B4CCF"/>
    <w:rsid w:val="007B50D3"/>
    <w:rsid w:val="007D1299"/>
    <w:rsid w:val="007D2A62"/>
    <w:rsid w:val="007D4198"/>
    <w:rsid w:val="007E4E74"/>
    <w:rsid w:val="007F0C0D"/>
    <w:rsid w:val="007F1167"/>
    <w:rsid w:val="007F247C"/>
    <w:rsid w:val="007F3A1D"/>
    <w:rsid w:val="007F5DA6"/>
    <w:rsid w:val="007F6661"/>
    <w:rsid w:val="0080070C"/>
    <w:rsid w:val="00800DB5"/>
    <w:rsid w:val="00804027"/>
    <w:rsid w:val="00806DDF"/>
    <w:rsid w:val="0080702D"/>
    <w:rsid w:val="00822F25"/>
    <w:rsid w:val="00825381"/>
    <w:rsid w:val="00842FCB"/>
    <w:rsid w:val="008459F9"/>
    <w:rsid w:val="008467B9"/>
    <w:rsid w:val="00853FB7"/>
    <w:rsid w:val="00856398"/>
    <w:rsid w:val="00866A2E"/>
    <w:rsid w:val="0087298D"/>
    <w:rsid w:val="00881146"/>
    <w:rsid w:val="008815C6"/>
    <w:rsid w:val="00882881"/>
    <w:rsid w:val="00882E92"/>
    <w:rsid w:val="00884D6B"/>
    <w:rsid w:val="00891DE7"/>
    <w:rsid w:val="00897F3E"/>
    <w:rsid w:val="008A2B10"/>
    <w:rsid w:val="008A377E"/>
    <w:rsid w:val="008A3DFB"/>
    <w:rsid w:val="008A4C45"/>
    <w:rsid w:val="008B0923"/>
    <w:rsid w:val="008B3231"/>
    <w:rsid w:val="008B4C09"/>
    <w:rsid w:val="008B5828"/>
    <w:rsid w:val="008C4FFA"/>
    <w:rsid w:val="008D43B8"/>
    <w:rsid w:val="008D66FF"/>
    <w:rsid w:val="008D762B"/>
    <w:rsid w:val="008E21EA"/>
    <w:rsid w:val="008E5449"/>
    <w:rsid w:val="008F4974"/>
    <w:rsid w:val="00901CD1"/>
    <w:rsid w:val="00915885"/>
    <w:rsid w:val="009203C2"/>
    <w:rsid w:val="00921400"/>
    <w:rsid w:val="00933AF0"/>
    <w:rsid w:val="00934578"/>
    <w:rsid w:val="0093467F"/>
    <w:rsid w:val="009360EC"/>
    <w:rsid w:val="009376C0"/>
    <w:rsid w:val="009612D5"/>
    <w:rsid w:val="00961EB6"/>
    <w:rsid w:val="00962182"/>
    <w:rsid w:val="00965DF4"/>
    <w:rsid w:val="009677D8"/>
    <w:rsid w:val="0096784B"/>
    <w:rsid w:val="00990D3B"/>
    <w:rsid w:val="00997EAB"/>
    <w:rsid w:val="009A2300"/>
    <w:rsid w:val="009A70C3"/>
    <w:rsid w:val="009B0230"/>
    <w:rsid w:val="009C0B2A"/>
    <w:rsid w:val="009D6010"/>
    <w:rsid w:val="009D7C50"/>
    <w:rsid w:val="009E3ECE"/>
    <w:rsid w:val="009E543A"/>
    <w:rsid w:val="009E5510"/>
    <w:rsid w:val="009E7869"/>
    <w:rsid w:val="00A0134F"/>
    <w:rsid w:val="00A052EB"/>
    <w:rsid w:val="00A11355"/>
    <w:rsid w:val="00A148AA"/>
    <w:rsid w:val="00A201B3"/>
    <w:rsid w:val="00A23FD2"/>
    <w:rsid w:val="00A242B2"/>
    <w:rsid w:val="00A2524D"/>
    <w:rsid w:val="00A32FD1"/>
    <w:rsid w:val="00A4494B"/>
    <w:rsid w:val="00A5118F"/>
    <w:rsid w:val="00A64F54"/>
    <w:rsid w:val="00A738B1"/>
    <w:rsid w:val="00A7711D"/>
    <w:rsid w:val="00A82541"/>
    <w:rsid w:val="00A83835"/>
    <w:rsid w:val="00A83FE3"/>
    <w:rsid w:val="00A858F2"/>
    <w:rsid w:val="00A87F86"/>
    <w:rsid w:val="00AA009F"/>
    <w:rsid w:val="00AA1312"/>
    <w:rsid w:val="00AA2B40"/>
    <w:rsid w:val="00AB1752"/>
    <w:rsid w:val="00AC13F6"/>
    <w:rsid w:val="00AC5C41"/>
    <w:rsid w:val="00AC620A"/>
    <w:rsid w:val="00AC72CF"/>
    <w:rsid w:val="00AE3014"/>
    <w:rsid w:val="00AE4875"/>
    <w:rsid w:val="00B005BE"/>
    <w:rsid w:val="00B0522F"/>
    <w:rsid w:val="00B058AD"/>
    <w:rsid w:val="00B070BE"/>
    <w:rsid w:val="00B079B9"/>
    <w:rsid w:val="00B1210A"/>
    <w:rsid w:val="00B22C8D"/>
    <w:rsid w:val="00B3144D"/>
    <w:rsid w:val="00B358AF"/>
    <w:rsid w:val="00B35FBD"/>
    <w:rsid w:val="00B43BA0"/>
    <w:rsid w:val="00B45CC6"/>
    <w:rsid w:val="00B50202"/>
    <w:rsid w:val="00B50479"/>
    <w:rsid w:val="00B5074B"/>
    <w:rsid w:val="00B52894"/>
    <w:rsid w:val="00B55975"/>
    <w:rsid w:val="00B67F99"/>
    <w:rsid w:val="00B753D8"/>
    <w:rsid w:val="00B818B4"/>
    <w:rsid w:val="00B825E6"/>
    <w:rsid w:val="00B85637"/>
    <w:rsid w:val="00B928EA"/>
    <w:rsid w:val="00BA1E54"/>
    <w:rsid w:val="00BB6283"/>
    <w:rsid w:val="00BC28FB"/>
    <w:rsid w:val="00BD7DB3"/>
    <w:rsid w:val="00BE4021"/>
    <w:rsid w:val="00BE588B"/>
    <w:rsid w:val="00BE68EE"/>
    <w:rsid w:val="00BF327B"/>
    <w:rsid w:val="00BF7ECF"/>
    <w:rsid w:val="00C02DA3"/>
    <w:rsid w:val="00C067E7"/>
    <w:rsid w:val="00C15B36"/>
    <w:rsid w:val="00C263F0"/>
    <w:rsid w:val="00C45453"/>
    <w:rsid w:val="00C50C8E"/>
    <w:rsid w:val="00C51701"/>
    <w:rsid w:val="00C55EC2"/>
    <w:rsid w:val="00C60B2D"/>
    <w:rsid w:val="00C613D0"/>
    <w:rsid w:val="00C7002F"/>
    <w:rsid w:val="00C732FC"/>
    <w:rsid w:val="00C74CAD"/>
    <w:rsid w:val="00C8226C"/>
    <w:rsid w:val="00C84F85"/>
    <w:rsid w:val="00C856AD"/>
    <w:rsid w:val="00C94D98"/>
    <w:rsid w:val="00C95A9E"/>
    <w:rsid w:val="00C9733D"/>
    <w:rsid w:val="00CA319B"/>
    <w:rsid w:val="00CB3609"/>
    <w:rsid w:val="00CD0A4B"/>
    <w:rsid w:val="00CD13C6"/>
    <w:rsid w:val="00CD174E"/>
    <w:rsid w:val="00CD25F0"/>
    <w:rsid w:val="00CD3AA4"/>
    <w:rsid w:val="00CD435B"/>
    <w:rsid w:val="00CD4BBB"/>
    <w:rsid w:val="00CD74CA"/>
    <w:rsid w:val="00CD7899"/>
    <w:rsid w:val="00CE0E07"/>
    <w:rsid w:val="00CE4463"/>
    <w:rsid w:val="00CF6342"/>
    <w:rsid w:val="00CF6F6C"/>
    <w:rsid w:val="00CF75D5"/>
    <w:rsid w:val="00D00068"/>
    <w:rsid w:val="00D03BDB"/>
    <w:rsid w:val="00D110BF"/>
    <w:rsid w:val="00D14CD8"/>
    <w:rsid w:val="00D161F5"/>
    <w:rsid w:val="00D16E3B"/>
    <w:rsid w:val="00D205BF"/>
    <w:rsid w:val="00D2321A"/>
    <w:rsid w:val="00D30DD0"/>
    <w:rsid w:val="00D37814"/>
    <w:rsid w:val="00D45882"/>
    <w:rsid w:val="00D51A69"/>
    <w:rsid w:val="00D55FF6"/>
    <w:rsid w:val="00D562C8"/>
    <w:rsid w:val="00D564DB"/>
    <w:rsid w:val="00D575FF"/>
    <w:rsid w:val="00D762E0"/>
    <w:rsid w:val="00D84157"/>
    <w:rsid w:val="00D857A2"/>
    <w:rsid w:val="00D97E37"/>
    <w:rsid w:val="00DA3D40"/>
    <w:rsid w:val="00DA4983"/>
    <w:rsid w:val="00DB6431"/>
    <w:rsid w:val="00DD075F"/>
    <w:rsid w:val="00DD5D42"/>
    <w:rsid w:val="00DD7032"/>
    <w:rsid w:val="00DD74D2"/>
    <w:rsid w:val="00DE0DB3"/>
    <w:rsid w:val="00DE11D8"/>
    <w:rsid w:val="00DE4EF6"/>
    <w:rsid w:val="00DE5AD0"/>
    <w:rsid w:val="00E054FD"/>
    <w:rsid w:val="00E06EAE"/>
    <w:rsid w:val="00E1022F"/>
    <w:rsid w:val="00E14C42"/>
    <w:rsid w:val="00E16314"/>
    <w:rsid w:val="00E22294"/>
    <w:rsid w:val="00E22A59"/>
    <w:rsid w:val="00E23547"/>
    <w:rsid w:val="00E25E80"/>
    <w:rsid w:val="00E30B31"/>
    <w:rsid w:val="00E50076"/>
    <w:rsid w:val="00E55B8B"/>
    <w:rsid w:val="00E56B2A"/>
    <w:rsid w:val="00E65544"/>
    <w:rsid w:val="00E67A02"/>
    <w:rsid w:val="00E741C8"/>
    <w:rsid w:val="00E90250"/>
    <w:rsid w:val="00E90751"/>
    <w:rsid w:val="00E910B2"/>
    <w:rsid w:val="00E94289"/>
    <w:rsid w:val="00E97648"/>
    <w:rsid w:val="00EA0DB4"/>
    <w:rsid w:val="00EA5CBF"/>
    <w:rsid w:val="00EB144F"/>
    <w:rsid w:val="00EB14D6"/>
    <w:rsid w:val="00EB54BE"/>
    <w:rsid w:val="00EC1E0F"/>
    <w:rsid w:val="00EC4794"/>
    <w:rsid w:val="00EC6207"/>
    <w:rsid w:val="00ED4110"/>
    <w:rsid w:val="00ED5EC9"/>
    <w:rsid w:val="00ED675F"/>
    <w:rsid w:val="00EF3B44"/>
    <w:rsid w:val="00EF51B4"/>
    <w:rsid w:val="00EF74E0"/>
    <w:rsid w:val="00F00EC2"/>
    <w:rsid w:val="00F01418"/>
    <w:rsid w:val="00F03FC5"/>
    <w:rsid w:val="00F0759D"/>
    <w:rsid w:val="00F15EAF"/>
    <w:rsid w:val="00F17646"/>
    <w:rsid w:val="00F20408"/>
    <w:rsid w:val="00F24686"/>
    <w:rsid w:val="00F30916"/>
    <w:rsid w:val="00F319D2"/>
    <w:rsid w:val="00F36549"/>
    <w:rsid w:val="00F43440"/>
    <w:rsid w:val="00F44157"/>
    <w:rsid w:val="00F46819"/>
    <w:rsid w:val="00F5023F"/>
    <w:rsid w:val="00F534B8"/>
    <w:rsid w:val="00F548BD"/>
    <w:rsid w:val="00F710EA"/>
    <w:rsid w:val="00F75F99"/>
    <w:rsid w:val="00F81F4B"/>
    <w:rsid w:val="00F9486C"/>
    <w:rsid w:val="00F95B21"/>
    <w:rsid w:val="00FA1B3D"/>
    <w:rsid w:val="00FB756D"/>
    <w:rsid w:val="00FC4FFA"/>
    <w:rsid w:val="00FD085C"/>
    <w:rsid w:val="00FD5575"/>
    <w:rsid w:val="00FD74DB"/>
    <w:rsid w:val="00FD7522"/>
    <w:rsid w:val="00FE2416"/>
    <w:rsid w:val="00FF1202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D3C5"/>
  <w15:docId w15:val="{AC3D177B-6EF4-48F0-B992-24EE8947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E06EAE"/>
    <w:rPr>
      <w:rFonts w:ascii="Microsoft YaHei UI" w:eastAsia="Microsoft YaHei UI" w:hAnsi="Microsoft YaHei UI"/>
      <w:color w:val="000000" w:themeColor="text1"/>
      <w:sz w:val="20"/>
    </w:rPr>
  </w:style>
  <w:style w:type="paragraph" w:styleId="1">
    <w:name w:val="heading 1"/>
    <w:basedOn w:val="a3"/>
    <w:next w:val="a3"/>
    <w:link w:val="10"/>
    <w:uiPriority w:val="9"/>
    <w:qFormat/>
    <w:rsid w:val="00CD0A4B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cstheme="majorBidi"/>
      <w:b/>
      <w:bCs/>
      <w:color w:val="002744" w:themeColor="text2"/>
      <w:sz w:val="24"/>
      <w:szCs w:val="32"/>
    </w:rPr>
  </w:style>
  <w:style w:type="paragraph" w:styleId="21">
    <w:name w:val="heading 2"/>
    <w:basedOn w:val="a4"/>
    <w:next w:val="a3"/>
    <w:link w:val="22"/>
    <w:uiPriority w:val="9"/>
    <w:semiHidden/>
    <w:rsid w:val="00CD0A4B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31">
    <w:name w:val="heading 3"/>
    <w:basedOn w:val="a3"/>
    <w:next w:val="a3"/>
    <w:link w:val="32"/>
    <w:uiPriority w:val="9"/>
    <w:semiHidden/>
    <w:qFormat/>
    <w:rsid w:val="00CD0A4B"/>
    <w:pPr>
      <w:keepNext/>
      <w:keepLines/>
      <w:spacing w:before="40"/>
      <w:outlineLvl w:val="2"/>
    </w:pPr>
    <w:rPr>
      <w:rFonts w:cstheme="majorBidi"/>
      <w:color w:val="202F69" w:themeColor="accent1" w:themeShade="7F"/>
      <w:sz w:val="24"/>
    </w:rPr>
  </w:style>
  <w:style w:type="paragraph" w:styleId="41">
    <w:name w:val="heading 4"/>
    <w:basedOn w:val="a3"/>
    <w:next w:val="a3"/>
    <w:link w:val="42"/>
    <w:uiPriority w:val="9"/>
    <w:semiHidden/>
    <w:qFormat/>
    <w:rsid w:val="00CD0A4B"/>
    <w:pPr>
      <w:keepNext/>
      <w:keepLines/>
      <w:spacing w:before="40"/>
      <w:outlineLvl w:val="3"/>
    </w:pPr>
    <w:rPr>
      <w:rFonts w:cstheme="majorBidi"/>
      <w:i/>
      <w:iCs/>
      <w:color w:val="31479E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qFormat/>
    <w:rsid w:val="00CD0A4B"/>
    <w:pPr>
      <w:keepNext/>
      <w:keepLines/>
      <w:spacing w:before="40"/>
      <w:outlineLvl w:val="4"/>
    </w:pPr>
    <w:rPr>
      <w:rFonts w:cstheme="majorBidi"/>
      <w:color w:val="31479E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qFormat/>
    <w:rsid w:val="00CD0A4B"/>
    <w:pPr>
      <w:keepNext/>
      <w:keepLines/>
      <w:spacing w:before="40"/>
      <w:outlineLvl w:val="5"/>
    </w:pPr>
    <w:rPr>
      <w:rFonts w:cstheme="majorBidi"/>
      <w:color w:val="202F69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qFormat/>
    <w:rsid w:val="00CD0A4B"/>
    <w:pPr>
      <w:keepNext/>
      <w:keepLines/>
      <w:spacing w:before="40"/>
      <w:outlineLvl w:val="6"/>
    </w:pPr>
    <w:rPr>
      <w:rFonts w:cstheme="majorBidi"/>
      <w:i/>
      <w:iCs/>
      <w:color w:val="202F69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qFormat/>
    <w:rsid w:val="00CD0A4B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qFormat/>
    <w:rsid w:val="00CD0A4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CD0A4B"/>
    <w:rPr>
      <w:rFonts w:ascii="Microsoft YaHei UI" w:eastAsia="Microsoft YaHei UI" w:hAnsi="Microsoft YaHei UI" w:cstheme="majorBidi"/>
      <w:b/>
      <w:bCs/>
      <w:color w:val="002744" w:themeColor="text2"/>
      <w:szCs w:val="32"/>
    </w:rPr>
  </w:style>
  <w:style w:type="paragraph" w:customStyle="1" w:styleId="a8">
    <w:name w:val="黄色引文"/>
    <w:uiPriority w:val="1"/>
    <w:semiHidden/>
    <w:rsid w:val="00CD0A4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Microsoft YaHei UI" w:eastAsia="Microsoft YaHei UI" w:hAnsi="Microsoft YaHei UI" w:cs="Oswald-Light"/>
      <w:noProof/>
      <w:color w:val="ECB135"/>
      <w:sz w:val="42"/>
      <w:szCs w:val="42"/>
    </w:rPr>
  </w:style>
  <w:style w:type="paragraph" w:styleId="a4">
    <w:name w:val="Body Text"/>
    <w:link w:val="a9"/>
    <w:uiPriority w:val="1"/>
    <w:semiHidden/>
    <w:rsid w:val="00CD0A4B"/>
    <w:pPr>
      <w:widowControl w:val="0"/>
      <w:autoSpaceDE w:val="0"/>
      <w:autoSpaceDN w:val="0"/>
      <w:ind w:left="142" w:right="142"/>
    </w:pPr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a9">
    <w:name w:val="正文文本 字符"/>
    <w:basedOn w:val="a5"/>
    <w:link w:val="a4"/>
    <w:uiPriority w:val="1"/>
    <w:semiHidden/>
    <w:rsid w:val="00CD0A4B"/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22">
    <w:name w:val="标题 2 字符"/>
    <w:basedOn w:val="a5"/>
    <w:link w:val="21"/>
    <w:uiPriority w:val="9"/>
    <w:semiHidden/>
    <w:rsid w:val="00CD0A4B"/>
    <w:rPr>
      <w:rFonts w:ascii="Microsoft YaHei UI" w:eastAsia="Microsoft YaHei UI" w:hAnsi="Microsoft YaHei UI" w:cs="Georgia"/>
      <w:b/>
      <w:color w:val="FFFFFF"/>
      <w:sz w:val="28"/>
      <w:lang w:bidi="en-US"/>
    </w:rPr>
  </w:style>
  <w:style w:type="paragraph" w:styleId="a1">
    <w:name w:val="List Paragraph"/>
    <w:basedOn w:val="a3"/>
    <w:uiPriority w:val="34"/>
    <w:qFormat/>
    <w:rsid w:val="00CD0A4B"/>
    <w:pPr>
      <w:numPr>
        <w:numId w:val="2"/>
      </w:numPr>
      <w:spacing w:after="120"/>
    </w:pPr>
  </w:style>
  <w:style w:type="table" w:styleId="aa">
    <w:name w:val="Table Grid"/>
    <w:basedOn w:val="a6"/>
    <w:uiPriority w:val="39"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3"/>
    <w:link w:val="ac"/>
    <w:uiPriority w:val="10"/>
    <w:qFormat/>
    <w:rsid w:val="00CD0A4B"/>
    <w:pPr>
      <w:spacing w:after="120"/>
      <w:ind w:left="-57"/>
      <w:contextualSpacing/>
    </w:pPr>
    <w:rPr>
      <w:rFonts w:cstheme="majorBidi"/>
      <w:b/>
      <w:color w:val="99C9EC" w:themeColor="background2"/>
      <w:kern w:val="28"/>
      <w:sz w:val="36"/>
      <w:szCs w:val="56"/>
    </w:rPr>
  </w:style>
  <w:style w:type="character" w:customStyle="1" w:styleId="ac">
    <w:name w:val="标题 字符"/>
    <w:basedOn w:val="a5"/>
    <w:link w:val="ab"/>
    <w:uiPriority w:val="10"/>
    <w:rsid w:val="00CD0A4B"/>
    <w:rPr>
      <w:rFonts w:ascii="Microsoft YaHei UI" w:eastAsia="Microsoft YaHei UI" w:hAnsi="Microsoft YaHei UI" w:cstheme="majorBidi"/>
      <w:b/>
      <w:color w:val="99C9EC" w:themeColor="background2"/>
      <w:kern w:val="28"/>
      <w:sz w:val="36"/>
      <w:szCs w:val="56"/>
    </w:rPr>
  </w:style>
  <w:style w:type="paragraph" w:customStyle="1" w:styleId="11">
    <w:name w:val="日期1"/>
    <w:basedOn w:val="a3"/>
    <w:qFormat/>
    <w:rsid w:val="00CD0A4B"/>
    <w:pPr>
      <w:spacing w:before="240"/>
    </w:pPr>
    <w:rPr>
      <w:sz w:val="16"/>
    </w:rPr>
  </w:style>
  <w:style w:type="paragraph" w:customStyle="1" w:styleId="ad">
    <w:name w:val="工作经历"/>
    <w:basedOn w:val="a3"/>
    <w:qFormat/>
    <w:rsid w:val="00CD0A4B"/>
    <w:rPr>
      <w:b/>
    </w:rPr>
  </w:style>
  <w:style w:type="character" w:styleId="ae">
    <w:name w:val="Strong"/>
    <w:basedOn w:val="a5"/>
    <w:uiPriority w:val="22"/>
    <w:qFormat/>
    <w:rsid w:val="00CD0A4B"/>
    <w:rPr>
      <w:rFonts w:ascii="Microsoft YaHei UI" w:eastAsia="Microsoft YaHei UI" w:hAnsi="Microsoft YaHei UI"/>
      <w:b/>
      <w:bCs/>
      <w:color w:val="99C9EC" w:themeColor="background2"/>
    </w:rPr>
  </w:style>
  <w:style w:type="paragraph" w:styleId="af">
    <w:name w:val="header"/>
    <w:basedOn w:val="a3"/>
    <w:link w:val="af0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0">
    <w:name w:val="页眉 字符"/>
    <w:basedOn w:val="a5"/>
    <w:link w:val="af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1">
    <w:name w:val="footer"/>
    <w:basedOn w:val="a3"/>
    <w:link w:val="af2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5"/>
    <w:link w:val="af1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customStyle="1" w:styleId="af3">
    <w:name w:val="信息"/>
    <w:basedOn w:val="a3"/>
    <w:qFormat/>
    <w:rsid w:val="00CD0A4B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af4">
    <w:name w:val="三角形"/>
    <w:basedOn w:val="ae"/>
    <w:uiPriority w:val="1"/>
    <w:qFormat/>
    <w:rsid w:val="00CD0A4B"/>
    <w:rPr>
      <w:rFonts w:ascii="Microsoft YaHei UI" w:eastAsia="Microsoft YaHei UI" w:hAnsi="Microsoft YaHei UI" w:cs="MS Mincho"/>
      <w:b/>
      <w:bCs/>
      <w:color w:val="99C9EC" w:themeColor="background2"/>
      <w:sz w:val="16"/>
    </w:rPr>
  </w:style>
  <w:style w:type="character" w:styleId="af5">
    <w:name w:val="Placeholder Text"/>
    <w:basedOn w:val="a5"/>
    <w:uiPriority w:val="99"/>
    <w:semiHidden/>
    <w:rsid w:val="00CD0A4B"/>
    <w:rPr>
      <w:rFonts w:ascii="Microsoft YaHei UI" w:eastAsia="Microsoft YaHei UI" w:hAnsi="Microsoft YaHei UI"/>
      <w:color w:val="808080"/>
    </w:rPr>
  </w:style>
  <w:style w:type="paragraph" w:styleId="af6">
    <w:name w:val="Balloon Text"/>
    <w:basedOn w:val="a3"/>
    <w:link w:val="af7"/>
    <w:uiPriority w:val="99"/>
    <w:semiHidden/>
    <w:unhideWhenUsed/>
    <w:rsid w:val="00CD0A4B"/>
    <w:rPr>
      <w:rFonts w:cs="Tahoma"/>
      <w:sz w:val="16"/>
      <w:szCs w:val="16"/>
    </w:rPr>
  </w:style>
  <w:style w:type="character" w:customStyle="1" w:styleId="af7">
    <w:name w:val="批注框文本 字符"/>
    <w:basedOn w:val="a5"/>
    <w:link w:val="af6"/>
    <w:uiPriority w:val="99"/>
    <w:semiHidden/>
    <w:rsid w:val="00CD0A4B"/>
    <w:rPr>
      <w:rFonts w:ascii="Microsoft YaHei UI" w:eastAsia="Microsoft YaHei UI" w:hAnsi="Microsoft YaHei UI" w:cs="Tahoma"/>
      <w:color w:val="000000" w:themeColor="text1"/>
      <w:sz w:val="16"/>
      <w:szCs w:val="16"/>
    </w:rPr>
  </w:style>
  <w:style w:type="numbering" w:styleId="111111">
    <w:name w:val="Outline List 2"/>
    <w:basedOn w:val="a7"/>
    <w:uiPriority w:val="99"/>
    <w:semiHidden/>
    <w:unhideWhenUsed/>
    <w:rsid w:val="00CD0A4B"/>
    <w:pPr>
      <w:numPr>
        <w:numId w:val="4"/>
      </w:numPr>
    </w:pPr>
  </w:style>
  <w:style w:type="numbering" w:styleId="1111110">
    <w:name w:val="Outline List 1"/>
    <w:basedOn w:val="a7"/>
    <w:uiPriority w:val="99"/>
    <w:semiHidden/>
    <w:unhideWhenUsed/>
    <w:rsid w:val="00CD0A4B"/>
    <w:pPr>
      <w:numPr>
        <w:numId w:val="5"/>
      </w:numPr>
    </w:pPr>
  </w:style>
  <w:style w:type="character" w:customStyle="1" w:styleId="32">
    <w:name w:val="标题 3 字符"/>
    <w:basedOn w:val="a5"/>
    <w:link w:val="31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</w:rPr>
  </w:style>
  <w:style w:type="character" w:customStyle="1" w:styleId="42">
    <w:name w:val="标题 4 字符"/>
    <w:basedOn w:val="a5"/>
    <w:link w:val="41"/>
    <w:uiPriority w:val="9"/>
    <w:semiHidden/>
    <w:rsid w:val="00CD0A4B"/>
    <w:rPr>
      <w:rFonts w:ascii="Microsoft YaHei UI" w:eastAsia="Microsoft YaHei UI" w:hAnsi="Microsoft YaHei UI" w:cstheme="majorBidi"/>
      <w:i/>
      <w:iCs/>
      <w:color w:val="31479E" w:themeColor="accent1" w:themeShade="BF"/>
      <w:sz w:val="20"/>
    </w:rPr>
  </w:style>
  <w:style w:type="character" w:customStyle="1" w:styleId="52">
    <w:name w:val="标题 5 字符"/>
    <w:basedOn w:val="a5"/>
    <w:link w:val="51"/>
    <w:uiPriority w:val="9"/>
    <w:semiHidden/>
    <w:rsid w:val="00CD0A4B"/>
    <w:rPr>
      <w:rFonts w:ascii="Microsoft YaHei UI" w:eastAsia="Microsoft YaHei UI" w:hAnsi="Microsoft YaHei UI" w:cstheme="majorBidi"/>
      <w:color w:val="31479E" w:themeColor="accent1" w:themeShade="BF"/>
      <w:sz w:val="20"/>
    </w:rPr>
  </w:style>
  <w:style w:type="character" w:customStyle="1" w:styleId="60">
    <w:name w:val="标题 6 字符"/>
    <w:basedOn w:val="a5"/>
    <w:link w:val="6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  <w:sz w:val="20"/>
    </w:rPr>
  </w:style>
  <w:style w:type="character" w:customStyle="1" w:styleId="70">
    <w:name w:val="标题 7 字符"/>
    <w:basedOn w:val="a5"/>
    <w:link w:val="7"/>
    <w:uiPriority w:val="9"/>
    <w:semiHidden/>
    <w:rsid w:val="00CD0A4B"/>
    <w:rPr>
      <w:rFonts w:ascii="Microsoft YaHei UI" w:eastAsia="Microsoft YaHei UI" w:hAnsi="Microsoft YaHei UI" w:cstheme="majorBidi"/>
      <w:i/>
      <w:iCs/>
      <w:color w:val="202F69" w:themeColor="accent1" w:themeShade="7F"/>
      <w:sz w:val="20"/>
    </w:rPr>
  </w:style>
  <w:style w:type="character" w:customStyle="1" w:styleId="80">
    <w:name w:val="标题 8 字符"/>
    <w:basedOn w:val="a5"/>
    <w:link w:val="8"/>
    <w:uiPriority w:val="9"/>
    <w:semiHidden/>
    <w:rsid w:val="00CD0A4B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5"/>
    <w:link w:val="9"/>
    <w:uiPriority w:val="9"/>
    <w:semiHidden/>
    <w:rsid w:val="00CD0A4B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7"/>
    <w:uiPriority w:val="99"/>
    <w:semiHidden/>
    <w:unhideWhenUsed/>
    <w:rsid w:val="00CD0A4B"/>
    <w:pPr>
      <w:numPr>
        <w:numId w:val="6"/>
      </w:numPr>
    </w:pPr>
  </w:style>
  <w:style w:type="paragraph" w:styleId="af8">
    <w:name w:val="Bibliography"/>
    <w:basedOn w:val="a3"/>
    <w:next w:val="a3"/>
    <w:uiPriority w:val="37"/>
    <w:semiHidden/>
    <w:unhideWhenUsed/>
    <w:rsid w:val="00CD0A4B"/>
  </w:style>
  <w:style w:type="paragraph" w:styleId="af9">
    <w:name w:val="Block Text"/>
    <w:basedOn w:val="a3"/>
    <w:uiPriority w:val="99"/>
    <w:semiHidden/>
    <w:unhideWhenUsed/>
    <w:rsid w:val="00CD0A4B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i/>
      <w:iCs/>
      <w:color w:val="4E67C8" w:themeColor="accent1"/>
    </w:rPr>
  </w:style>
  <w:style w:type="paragraph" w:styleId="23">
    <w:name w:val="Body Text 2"/>
    <w:basedOn w:val="a3"/>
    <w:link w:val="24"/>
    <w:uiPriority w:val="99"/>
    <w:semiHidden/>
    <w:unhideWhenUsed/>
    <w:rsid w:val="00CD0A4B"/>
    <w:pPr>
      <w:spacing w:after="120" w:line="480" w:lineRule="auto"/>
    </w:pPr>
  </w:style>
  <w:style w:type="character" w:customStyle="1" w:styleId="24">
    <w:name w:val="正文文本 2 字符"/>
    <w:basedOn w:val="a5"/>
    <w:link w:val="2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3">
    <w:name w:val="Body Text 3"/>
    <w:basedOn w:val="a3"/>
    <w:link w:val="34"/>
    <w:uiPriority w:val="99"/>
    <w:semiHidden/>
    <w:unhideWhenUsed/>
    <w:rsid w:val="00CD0A4B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5"/>
    <w:link w:val="33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paragraph" w:styleId="afa">
    <w:name w:val="Body Text First Indent"/>
    <w:basedOn w:val="a4"/>
    <w:link w:val="afb"/>
    <w:uiPriority w:val="99"/>
    <w:semiHidden/>
    <w:unhideWhenUsed/>
    <w:rsid w:val="00CD0A4B"/>
    <w:pPr>
      <w:widowControl/>
      <w:autoSpaceDE/>
      <w:autoSpaceDN/>
      <w:ind w:left="0" w:right="0" w:firstLine="360"/>
    </w:pPr>
    <w:rPr>
      <w:color w:val="000000" w:themeColor="text1"/>
    </w:rPr>
  </w:style>
  <w:style w:type="character" w:customStyle="1" w:styleId="afb">
    <w:name w:val="正文文本首行缩进 字符"/>
    <w:basedOn w:val="a9"/>
    <w:link w:val="afa"/>
    <w:uiPriority w:val="99"/>
    <w:semiHidden/>
    <w:rsid w:val="00CD0A4B"/>
    <w:rPr>
      <w:rFonts w:ascii="Microsoft YaHei UI" w:eastAsia="Microsoft YaHei UI" w:hAnsi="Microsoft YaHei UI" w:cs="Georgia"/>
      <w:color w:val="000000" w:themeColor="text1"/>
      <w:sz w:val="20"/>
      <w:lang w:bidi="en-US"/>
    </w:rPr>
  </w:style>
  <w:style w:type="paragraph" w:styleId="afc">
    <w:name w:val="Body Text Indent"/>
    <w:basedOn w:val="a3"/>
    <w:link w:val="afd"/>
    <w:uiPriority w:val="99"/>
    <w:semiHidden/>
    <w:unhideWhenUsed/>
    <w:rsid w:val="00CD0A4B"/>
    <w:pPr>
      <w:spacing w:after="120"/>
      <w:ind w:left="360"/>
    </w:pPr>
  </w:style>
  <w:style w:type="character" w:customStyle="1" w:styleId="afd">
    <w:name w:val="正文文本缩进 字符"/>
    <w:basedOn w:val="a5"/>
    <w:link w:val="afc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5">
    <w:name w:val="Body Text First Indent 2"/>
    <w:basedOn w:val="afc"/>
    <w:link w:val="26"/>
    <w:uiPriority w:val="99"/>
    <w:semiHidden/>
    <w:unhideWhenUsed/>
    <w:rsid w:val="00CD0A4B"/>
    <w:pPr>
      <w:spacing w:after="0"/>
      <w:ind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7">
    <w:name w:val="Body Text Indent 2"/>
    <w:basedOn w:val="a3"/>
    <w:link w:val="28"/>
    <w:uiPriority w:val="99"/>
    <w:semiHidden/>
    <w:unhideWhenUsed/>
    <w:rsid w:val="00CD0A4B"/>
    <w:pPr>
      <w:spacing w:after="120" w:line="480" w:lineRule="auto"/>
      <w:ind w:left="360"/>
    </w:pPr>
  </w:style>
  <w:style w:type="character" w:customStyle="1" w:styleId="28">
    <w:name w:val="正文文本缩进 2 字符"/>
    <w:basedOn w:val="a5"/>
    <w:link w:val="2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5">
    <w:name w:val="Body Text Indent 3"/>
    <w:basedOn w:val="a3"/>
    <w:link w:val="36"/>
    <w:uiPriority w:val="99"/>
    <w:semiHidden/>
    <w:unhideWhenUsed/>
    <w:rsid w:val="00CD0A4B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5"/>
    <w:link w:val="35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character" w:styleId="afe">
    <w:name w:val="Book Title"/>
    <w:basedOn w:val="a5"/>
    <w:uiPriority w:val="33"/>
    <w:semiHidden/>
    <w:rsid w:val="00CD0A4B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3"/>
    <w:next w:val="a3"/>
    <w:uiPriority w:val="35"/>
    <w:unhideWhenUsed/>
    <w:qFormat/>
    <w:rsid w:val="00CD0A4B"/>
    <w:pPr>
      <w:spacing w:after="200"/>
    </w:pPr>
    <w:rPr>
      <w:i/>
      <w:iCs/>
      <w:color w:val="002744" w:themeColor="text2"/>
      <w:sz w:val="18"/>
      <w:szCs w:val="18"/>
    </w:rPr>
  </w:style>
  <w:style w:type="paragraph" w:styleId="aff0">
    <w:name w:val="Closing"/>
    <w:basedOn w:val="a3"/>
    <w:link w:val="aff1"/>
    <w:uiPriority w:val="99"/>
    <w:semiHidden/>
    <w:unhideWhenUsed/>
    <w:rsid w:val="00CD0A4B"/>
    <w:pPr>
      <w:ind w:left="4320"/>
    </w:pPr>
  </w:style>
  <w:style w:type="character" w:customStyle="1" w:styleId="aff1">
    <w:name w:val="结束语 字符"/>
    <w:basedOn w:val="a5"/>
    <w:link w:val="a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table" w:styleId="aff2">
    <w:name w:val="Colorful Grid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-2">
    <w:name w:val="Colorful Grid Accent 2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-3">
    <w:name w:val="Colorful Grid Accent 3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">
    <w:name w:val="Colorful Grid Accent 4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-5">
    <w:name w:val="Colorful Grid Accent 5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-6">
    <w:name w:val="Colorful Grid Accent 6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aff3">
    <w:name w:val="Colorful List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0">
    <w:name w:val="Colorful List Accent 2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30">
    <w:name w:val="Colorful List Accent 3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0">
    <w:name w:val="Colorful List Accent 4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50">
    <w:name w:val="Colorful List Accent 5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0">
    <w:name w:val="Colorful List Accent 6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aff4">
    <w:name w:val="Colorful Shading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1">
    <w:name w:val="Colorful Shading Accent 4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5"/>
    <w:uiPriority w:val="99"/>
    <w:semiHidden/>
    <w:unhideWhenUsed/>
    <w:rsid w:val="00CD0A4B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CD0A4B"/>
    <w:rPr>
      <w:szCs w:val="20"/>
    </w:rPr>
  </w:style>
  <w:style w:type="character" w:customStyle="1" w:styleId="aff7">
    <w:name w:val="批注文字 字符"/>
    <w:basedOn w:val="a5"/>
    <w:link w:val="aff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CD0A4B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CD0A4B"/>
    <w:rPr>
      <w:rFonts w:ascii="Microsoft YaHei UI" w:eastAsia="Microsoft YaHei UI" w:hAnsi="Microsoft YaHei UI"/>
      <w:b/>
      <w:bCs/>
      <w:color w:val="000000" w:themeColor="text1"/>
      <w:sz w:val="20"/>
      <w:szCs w:val="20"/>
    </w:rPr>
  </w:style>
  <w:style w:type="table" w:styleId="affa">
    <w:name w:val="Dark List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-22">
    <w:name w:val="Dark List Accent 2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-32">
    <w:name w:val="Dark List Accent 3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-42">
    <w:name w:val="Dark List Accent 4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-52">
    <w:name w:val="Dark List Accent 5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-62">
    <w:name w:val="Dark List Accent 6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affb">
    <w:name w:val="Date"/>
    <w:basedOn w:val="a3"/>
    <w:next w:val="a3"/>
    <w:link w:val="affc"/>
    <w:uiPriority w:val="99"/>
    <w:semiHidden/>
    <w:unhideWhenUsed/>
    <w:rsid w:val="00CD0A4B"/>
  </w:style>
  <w:style w:type="character" w:customStyle="1" w:styleId="affc">
    <w:name w:val="日期 字符"/>
    <w:basedOn w:val="a5"/>
    <w:link w:val="affb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d">
    <w:name w:val="Document Map"/>
    <w:basedOn w:val="a3"/>
    <w:link w:val="affe"/>
    <w:uiPriority w:val="99"/>
    <w:semiHidden/>
    <w:unhideWhenUsed/>
    <w:rsid w:val="00CD0A4B"/>
    <w:rPr>
      <w:rFonts w:cs="Segoe UI"/>
      <w:sz w:val="16"/>
      <w:szCs w:val="16"/>
    </w:rPr>
  </w:style>
  <w:style w:type="character" w:customStyle="1" w:styleId="affe">
    <w:name w:val="文档结构图 字符"/>
    <w:basedOn w:val="a5"/>
    <w:link w:val="affd"/>
    <w:uiPriority w:val="99"/>
    <w:semiHidden/>
    <w:rsid w:val="00CD0A4B"/>
    <w:rPr>
      <w:rFonts w:ascii="Microsoft YaHei UI" w:eastAsia="Microsoft YaHei UI" w:hAnsi="Microsoft YaHei UI" w:cs="Segoe UI"/>
      <w:color w:val="000000" w:themeColor="text1"/>
      <w:sz w:val="16"/>
      <w:szCs w:val="16"/>
    </w:rPr>
  </w:style>
  <w:style w:type="paragraph" w:styleId="afff">
    <w:name w:val="E-mail Signature"/>
    <w:basedOn w:val="a3"/>
    <w:link w:val="afff0"/>
    <w:uiPriority w:val="99"/>
    <w:semiHidden/>
    <w:unhideWhenUsed/>
    <w:rsid w:val="00CD0A4B"/>
  </w:style>
  <w:style w:type="character" w:customStyle="1" w:styleId="afff0">
    <w:name w:val="电子邮件签名 字符"/>
    <w:basedOn w:val="a5"/>
    <w:link w:val="afff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1">
    <w:name w:val="Emphasis"/>
    <w:basedOn w:val="a5"/>
    <w:uiPriority w:val="20"/>
    <w:qFormat/>
    <w:rsid w:val="00CD0A4B"/>
    <w:rPr>
      <w:rFonts w:ascii="Microsoft YaHei UI" w:eastAsia="Microsoft YaHei UI" w:hAnsi="Microsoft YaHei UI"/>
      <w:i/>
      <w:iCs/>
    </w:rPr>
  </w:style>
  <w:style w:type="character" w:styleId="afff2">
    <w:name w:val="end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3">
    <w:name w:val="endnote text"/>
    <w:basedOn w:val="a3"/>
    <w:link w:val="afff4"/>
    <w:uiPriority w:val="99"/>
    <w:semiHidden/>
    <w:unhideWhenUsed/>
    <w:rsid w:val="00CD0A4B"/>
    <w:rPr>
      <w:szCs w:val="20"/>
    </w:rPr>
  </w:style>
  <w:style w:type="character" w:customStyle="1" w:styleId="afff4">
    <w:name w:val="尾注文本 字符"/>
    <w:basedOn w:val="a5"/>
    <w:link w:val="a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f5">
    <w:name w:val="envelope address"/>
    <w:basedOn w:val="a3"/>
    <w:uiPriority w:val="99"/>
    <w:semiHidden/>
    <w:unhideWhenUsed/>
    <w:rsid w:val="00CD0A4B"/>
    <w:pPr>
      <w:framePr w:w="7920" w:h="1980" w:hRule="exact" w:hSpace="180" w:wrap="auto" w:hAnchor="page" w:xAlign="center" w:yAlign="bottom"/>
      <w:ind w:left="2880"/>
    </w:pPr>
    <w:rPr>
      <w:rFonts w:cstheme="majorBidi"/>
      <w:sz w:val="24"/>
    </w:rPr>
  </w:style>
  <w:style w:type="paragraph" w:styleId="afff6">
    <w:name w:val="envelope return"/>
    <w:basedOn w:val="a3"/>
    <w:uiPriority w:val="99"/>
    <w:semiHidden/>
    <w:unhideWhenUsed/>
    <w:rsid w:val="00CD0A4B"/>
    <w:rPr>
      <w:rFonts w:cstheme="majorBidi"/>
      <w:szCs w:val="20"/>
    </w:rPr>
  </w:style>
  <w:style w:type="character" w:styleId="afff7">
    <w:name w:val="FollowedHyperlink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59A8D1" w:themeColor="followedHyperlink"/>
      <w:u w:val="single"/>
    </w:rPr>
  </w:style>
  <w:style w:type="character" w:styleId="afff8">
    <w:name w:val="foot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3"/>
    <w:link w:val="afffa"/>
    <w:uiPriority w:val="99"/>
    <w:semiHidden/>
    <w:unhideWhenUsed/>
    <w:rsid w:val="00CD0A4B"/>
    <w:rPr>
      <w:szCs w:val="20"/>
    </w:rPr>
  </w:style>
  <w:style w:type="character" w:customStyle="1" w:styleId="afffa">
    <w:name w:val="脚注文本 字符"/>
    <w:basedOn w:val="a5"/>
    <w:link w:val="a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2">
    <w:name w:val="Grid Table 1 Light"/>
    <w:basedOn w:val="a6"/>
    <w:uiPriority w:val="46"/>
    <w:rsid w:val="00CD0A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6"/>
    <w:uiPriority w:val="46"/>
    <w:rsid w:val="00CD0A4B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6"/>
    <w:uiPriority w:val="46"/>
    <w:rsid w:val="00CD0A4B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6"/>
    <w:uiPriority w:val="46"/>
    <w:rsid w:val="00CD0A4B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6"/>
    <w:uiPriority w:val="46"/>
    <w:rsid w:val="00CD0A4B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6"/>
    <w:uiPriority w:val="46"/>
    <w:rsid w:val="00CD0A4B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6"/>
    <w:uiPriority w:val="46"/>
    <w:rsid w:val="00CD0A4B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6"/>
    <w:uiPriority w:val="47"/>
    <w:rsid w:val="00CD0A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6"/>
    <w:uiPriority w:val="47"/>
    <w:rsid w:val="00CD0A4B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">
    <w:name w:val="Grid Table 2 Accent 2"/>
    <w:basedOn w:val="a6"/>
    <w:uiPriority w:val="47"/>
    <w:rsid w:val="00CD0A4B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">
    <w:name w:val="Grid Table 2 Accent 3"/>
    <w:basedOn w:val="a6"/>
    <w:uiPriority w:val="47"/>
    <w:rsid w:val="00CD0A4B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">
    <w:name w:val="Grid Table 2 Accent 4"/>
    <w:basedOn w:val="a6"/>
    <w:uiPriority w:val="47"/>
    <w:rsid w:val="00CD0A4B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">
    <w:name w:val="Grid Table 2 Accent 5"/>
    <w:basedOn w:val="a6"/>
    <w:uiPriority w:val="47"/>
    <w:rsid w:val="00CD0A4B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">
    <w:name w:val="Grid Table 2 Accent 6"/>
    <w:basedOn w:val="a6"/>
    <w:uiPriority w:val="47"/>
    <w:rsid w:val="00CD0A4B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7">
    <w:name w:val="Grid Table 3"/>
    <w:basedOn w:val="a6"/>
    <w:uiPriority w:val="48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3-2">
    <w:name w:val="Grid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3-3">
    <w:name w:val="Grid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3-4">
    <w:name w:val="Grid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3-5">
    <w:name w:val="Grid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3-6">
    <w:name w:val="Grid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43">
    <w:name w:val="Grid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">
    <w:name w:val="Grid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">
    <w:name w:val="Grid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">
    <w:name w:val="Grid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">
    <w:name w:val="Grid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">
    <w:name w:val="Grid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3">
    <w:name w:val="Grid Table 5 Dark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5-2">
    <w:name w:val="Grid Table 5 Dark Accent 2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5-3">
    <w:name w:val="Grid Table 5 Dark Accent 3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5-4">
    <w:name w:val="Grid Table 5 Dark Accent 4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5-5">
    <w:name w:val="Grid Table 5 Dark Accent 5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5-6">
    <w:name w:val="Grid Table 5 Dark Accent 6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61">
    <w:name w:val="Grid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">
    <w:name w:val="Grid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">
    <w:name w:val="Grid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">
    <w:name w:val="Grid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">
    <w:name w:val="Grid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">
    <w:name w:val="Grid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1">
    <w:name w:val="Grid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7-2">
    <w:name w:val="Grid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7-3">
    <w:name w:val="Grid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7-4">
    <w:name w:val="Grid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7-5">
    <w:name w:val="Grid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7-6">
    <w:name w:val="Grid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styleId="afffb">
    <w:name w:val="Hashtag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CD0A4B"/>
    <w:rPr>
      <w:i/>
      <w:iCs/>
    </w:rPr>
  </w:style>
  <w:style w:type="character" w:customStyle="1" w:styleId="HTML1">
    <w:name w:val="HTML 地址 字符"/>
    <w:basedOn w:val="a5"/>
    <w:link w:val="HTML0"/>
    <w:uiPriority w:val="99"/>
    <w:semiHidden/>
    <w:rsid w:val="00CD0A4B"/>
    <w:rPr>
      <w:rFonts w:ascii="Microsoft YaHei UI" w:eastAsia="Microsoft YaHei UI" w:hAnsi="Microsoft YaHei UI"/>
      <w:i/>
      <w:iCs/>
      <w:color w:val="000000" w:themeColor="text1"/>
      <w:sz w:val="20"/>
    </w:rPr>
  </w:style>
  <w:style w:type="character" w:styleId="HTML2">
    <w:name w:val="HTML Cit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CD0A4B"/>
    <w:rPr>
      <w:szCs w:val="20"/>
    </w:rPr>
  </w:style>
  <w:style w:type="character" w:customStyle="1" w:styleId="HTML7">
    <w:name w:val="HTML 预设格式 字符"/>
    <w:basedOn w:val="a5"/>
    <w:link w:val="HTML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styleId="HTML8">
    <w:name w:val="HTML Sample"/>
    <w:basedOn w:val="a5"/>
    <w:uiPriority w:val="99"/>
    <w:semiHidden/>
    <w:unhideWhenUsed/>
    <w:rsid w:val="00CD0A4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afffc">
    <w:name w:val="Hyperlink"/>
    <w:basedOn w:val="a5"/>
    <w:uiPriority w:val="99"/>
    <w:unhideWhenUsed/>
    <w:rsid w:val="00CD0A4B"/>
    <w:rPr>
      <w:rFonts w:ascii="Microsoft YaHei UI" w:eastAsia="Microsoft YaHei UI" w:hAnsi="Microsoft YaHei UI"/>
      <w:color w:val="56C7AA" w:themeColor="hyperlink"/>
      <w:u w:val="single"/>
    </w:rPr>
  </w:style>
  <w:style w:type="paragraph" w:styleId="13">
    <w:name w:val="index 1"/>
    <w:basedOn w:val="a3"/>
    <w:next w:val="a3"/>
    <w:autoRedefine/>
    <w:uiPriority w:val="99"/>
    <w:semiHidden/>
    <w:unhideWhenUsed/>
    <w:rsid w:val="00CD0A4B"/>
    <w:pPr>
      <w:ind w:left="200" w:hanging="200"/>
    </w:pPr>
  </w:style>
  <w:style w:type="paragraph" w:styleId="2a">
    <w:name w:val="index 2"/>
    <w:basedOn w:val="a3"/>
    <w:next w:val="a3"/>
    <w:autoRedefine/>
    <w:uiPriority w:val="99"/>
    <w:semiHidden/>
    <w:unhideWhenUsed/>
    <w:rsid w:val="00CD0A4B"/>
    <w:pPr>
      <w:ind w:left="400" w:hanging="200"/>
    </w:pPr>
  </w:style>
  <w:style w:type="paragraph" w:styleId="38">
    <w:name w:val="index 3"/>
    <w:basedOn w:val="a3"/>
    <w:next w:val="a3"/>
    <w:autoRedefine/>
    <w:uiPriority w:val="99"/>
    <w:semiHidden/>
    <w:unhideWhenUsed/>
    <w:rsid w:val="00CD0A4B"/>
    <w:pPr>
      <w:ind w:left="600" w:hanging="200"/>
    </w:pPr>
  </w:style>
  <w:style w:type="paragraph" w:styleId="44">
    <w:name w:val="index 4"/>
    <w:basedOn w:val="a3"/>
    <w:next w:val="a3"/>
    <w:autoRedefine/>
    <w:uiPriority w:val="99"/>
    <w:semiHidden/>
    <w:unhideWhenUsed/>
    <w:rsid w:val="00CD0A4B"/>
    <w:pPr>
      <w:ind w:left="800" w:hanging="200"/>
    </w:pPr>
  </w:style>
  <w:style w:type="paragraph" w:styleId="54">
    <w:name w:val="index 5"/>
    <w:basedOn w:val="a3"/>
    <w:next w:val="a3"/>
    <w:autoRedefine/>
    <w:uiPriority w:val="99"/>
    <w:semiHidden/>
    <w:unhideWhenUsed/>
    <w:rsid w:val="00CD0A4B"/>
    <w:pPr>
      <w:ind w:left="1000" w:hanging="200"/>
    </w:pPr>
  </w:style>
  <w:style w:type="paragraph" w:styleId="62">
    <w:name w:val="index 6"/>
    <w:basedOn w:val="a3"/>
    <w:next w:val="a3"/>
    <w:autoRedefine/>
    <w:uiPriority w:val="99"/>
    <w:semiHidden/>
    <w:unhideWhenUsed/>
    <w:rsid w:val="00CD0A4B"/>
    <w:pPr>
      <w:ind w:left="1200" w:hanging="200"/>
    </w:pPr>
  </w:style>
  <w:style w:type="paragraph" w:styleId="72">
    <w:name w:val="index 7"/>
    <w:basedOn w:val="a3"/>
    <w:next w:val="a3"/>
    <w:autoRedefine/>
    <w:uiPriority w:val="99"/>
    <w:semiHidden/>
    <w:unhideWhenUsed/>
    <w:rsid w:val="00CD0A4B"/>
    <w:pPr>
      <w:ind w:left="1400" w:hanging="200"/>
    </w:pPr>
  </w:style>
  <w:style w:type="paragraph" w:styleId="81">
    <w:name w:val="index 8"/>
    <w:basedOn w:val="a3"/>
    <w:next w:val="a3"/>
    <w:autoRedefine/>
    <w:uiPriority w:val="99"/>
    <w:semiHidden/>
    <w:unhideWhenUsed/>
    <w:rsid w:val="00CD0A4B"/>
    <w:pPr>
      <w:ind w:left="1600" w:hanging="200"/>
    </w:pPr>
  </w:style>
  <w:style w:type="paragraph" w:styleId="91">
    <w:name w:val="index 9"/>
    <w:basedOn w:val="a3"/>
    <w:next w:val="a3"/>
    <w:autoRedefine/>
    <w:uiPriority w:val="99"/>
    <w:semiHidden/>
    <w:unhideWhenUsed/>
    <w:rsid w:val="00CD0A4B"/>
    <w:pPr>
      <w:ind w:left="1800" w:hanging="200"/>
    </w:pPr>
  </w:style>
  <w:style w:type="paragraph" w:styleId="afffd">
    <w:name w:val="index heading"/>
    <w:basedOn w:val="a3"/>
    <w:next w:val="13"/>
    <w:uiPriority w:val="99"/>
    <w:semiHidden/>
    <w:unhideWhenUsed/>
    <w:rsid w:val="00CD0A4B"/>
    <w:rPr>
      <w:rFonts w:cstheme="majorBidi"/>
      <w:b/>
      <w:bCs/>
    </w:rPr>
  </w:style>
  <w:style w:type="character" w:styleId="afffe">
    <w:name w:val="Intense Emphasis"/>
    <w:basedOn w:val="a5"/>
    <w:uiPriority w:val="21"/>
    <w:rsid w:val="00CD0A4B"/>
    <w:rPr>
      <w:rFonts w:ascii="Microsoft YaHei UI" w:eastAsia="Microsoft YaHei UI" w:hAnsi="Microsoft YaHei UI"/>
      <w:i/>
      <w:iCs/>
      <w:color w:val="4E67C8" w:themeColor="accent1"/>
    </w:rPr>
  </w:style>
  <w:style w:type="paragraph" w:styleId="affff">
    <w:name w:val="Intense Quote"/>
    <w:basedOn w:val="a3"/>
    <w:next w:val="a3"/>
    <w:link w:val="affff0"/>
    <w:uiPriority w:val="30"/>
    <w:rsid w:val="00CD0A4B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affff0">
    <w:name w:val="明显引用 字符"/>
    <w:basedOn w:val="a5"/>
    <w:link w:val="affff"/>
    <w:uiPriority w:val="30"/>
    <w:rsid w:val="00CD0A4B"/>
    <w:rPr>
      <w:rFonts w:ascii="Microsoft YaHei UI" w:eastAsia="Microsoft YaHei UI" w:hAnsi="Microsoft YaHei UI"/>
      <w:i/>
      <w:iCs/>
      <w:color w:val="4E67C8" w:themeColor="accent1"/>
      <w:sz w:val="20"/>
    </w:rPr>
  </w:style>
  <w:style w:type="character" w:styleId="affff1">
    <w:name w:val="Intense Reference"/>
    <w:basedOn w:val="a5"/>
    <w:uiPriority w:val="32"/>
    <w:semiHidden/>
    <w:rsid w:val="00CD0A4B"/>
    <w:rPr>
      <w:rFonts w:ascii="Microsoft YaHei UI" w:eastAsia="Microsoft YaHei UI" w:hAnsi="Microsoft YaHei UI"/>
      <w:b/>
      <w:bCs/>
      <w:smallCaps/>
      <w:color w:val="4E67C8" w:themeColor="accent1"/>
      <w:spacing w:val="5"/>
    </w:rPr>
  </w:style>
  <w:style w:type="table" w:styleId="affff2">
    <w:name w:val="Light Grid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-23">
    <w:name w:val="Light Grid Accent 2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-33">
    <w:name w:val="Light Grid Accent 3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-43">
    <w:name w:val="Light Grid Accent 4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-53">
    <w:name w:val="Light Grid Accent 5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-63">
    <w:name w:val="Light Grid Accent 6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affff3">
    <w:name w:val="Light List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-24">
    <w:name w:val="Light List Accent 2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-34">
    <w:name w:val="Light List Accent 3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-44">
    <w:name w:val="Light List Accent 4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-54">
    <w:name w:val="Light List Accent 5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64">
    <w:name w:val="Light List Accent 6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affff4">
    <w:name w:val="Light Shading"/>
    <w:basedOn w:val="a6"/>
    <w:uiPriority w:val="60"/>
    <w:semiHidden/>
    <w:unhideWhenUsed/>
    <w:rsid w:val="00CD0A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semiHidden/>
    <w:unhideWhenUsed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-25">
    <w:name w:val="Light Shading Accent 2"/>
    <w:basedOn w:val="a6"/>
    <w:uiPriority w:val="60"/>
    <w:semiHidden/>
    <w:unhideWhenUsed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-35">
    <w:name w:val="Light Shading Accent 3"/>
    <w:basedOn w:val="a6"/>
    <w:uiPriority w:val="60"/>
    <w:semiHidden/>
    <w:unhideWhenUsed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-45">
    <w:name w:val="Light Shading Accent 4"/>
    <w:basedOn w:val="a6"/>
    <w:uiPriority w:val="60"/>
    <w:semiHidden/>
    <w:unhideWhenUsed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-55">
    <w:name w:val="Light Shading Accent 5"/>
    <w:basedOn w:val="a6"/>
    <w:uiPriority w:val="60"/>
    <w:semiHidden/>
    <w:unhideWhenUsed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65">
    <w:name w:val="Light Shading Accent 6"/>
    <w:basedOn w:val="a6"/>
    <w:uiPriority w:val="60"/>
    <w:semiHidden/>
    <w:unhideWhenUsed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affff5">
    <w:name w:val="lin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affff6">
    <w:name w:val="List"/>
    <w:basedOn w:val="a3"/>
    <w:uiPriority w:val="99"/>
    <w:semiHidden/>
    <w:unhideWhenUsed/>
    <w:rsid w:val="00CD0A4B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CD0A4B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CD0A4B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CD0A4B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CD0A4B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CD0A4B"/>
    <w:pPr>
      <w:numPr>
        <w:numId w:val="7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CD0A4B"/>
    <w:pPr>
      <w:numPr>
        <w:numId w:val="8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CD0A4B"/>
    <w:pPr>
      <w:numPr>
        <w:numId w:val="9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CD0A4B"/>
    <w:pPr>
      <w:numPr>
        <w:numId w:val="10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CD0A4B"/>
    <w:pPr>
      <w:numPr>
        <w:numId w:val="11"/>
      </w:numPr>
      <w:contextualSpacing/>
    </w:pPr>
  </w:style>
  <w:style w:type="paragraph" w:styleId="affff7">
    <w:name w:val="List Continue"/>
    <w:basedOn w:val="a3"/>
    <w:uiPriority w:val="99"/>
    <w:semiHidden/>
    <w:unhideWhenUsed/>
    <w:rsid w:val="00CD0A4B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CD0A4B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CD0A4B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CD0A4B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CD0A4B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CD0A4B"/>
    <w:pPr>
      <w:numPr>
        <w:numId w:val="12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CD0A4B"/>
    <w:pPr>
      <w:numPr>
        <w:numId w:val="13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CD0A4B"/>
    <w:pPr>
      <w:numPr>
        <w:numId w:val="14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CD0A4B"/>
    <w:pPr>
      <w:numPr>
        <w:numId w:val="15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CD0A4B"/>
    <w:pPr>
      <w:numPr>
        <w:numId w:val="16"/>
      </w:numPr>
      <w:contextualSpacing/>
    </w:pPr>
  </w:style>
  <w:style w:type="table" w:styleId="14">
    <w:name w:val="List Table 1 Light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1-20">
    <w:name w:val="List Table 1 Light Accent 2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1-30">
    <w:name w:val="List Table 1 Light Accent 3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1-40">
    <w:name w:val="List Table 1 Light Accent 4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1-50">
    <w:name w:val="List Table 1 Light Accent 5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1-60">
    <w:name w:val="List Table 1 Light Accent 6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2d">
    <w:name w:val="List Table 2"/>
    <w:basedOn w:val="a6"/>
    <w:uiPriority w:val="47"/>
    <w:rsid w:val="00CD0A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6"/>
    <w:uiPriority w:val="47"/>
    <w:rsid w:val="00CD0A4B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0">
    <w:name w:val="List Table 2 Accent 2"/>
    <w:basedOn w:val="a6"/>
    <w:uiPriority w:val="47"/>
    <w:rsid w:val="00CD0A4B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0">
    <w:name w:val="List Table 2 Accent 3"/>
    <w:basedOn w:val="a6"/>
    <w:uiPriority w:val="47"/>
    <w:rsid w:val="00CD0A4B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0">
    <w:name w:val="List Table 2 Accent 4"/>
    <w:basedOn w:val="a6"/>
    <w:uiPriority w:val="47"/>
    <w:rsid w:val="00CD0A4B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0">
    <w:name w:val="List Table 2 Accent 5"/>
    <w:basedOn w:val="a6"/>
    <w:uiPriority w:val="47"/>
    <w:rsid w:val="00CD0A4B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0">
    <w:name w:val="List Table 2 Accent 6"/>
    <w:basedOn w:val="a6"/>
    <w:uiPriority w:val="47"/>
    <w:rsid w:val="00CD0A4B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b">
    <w:name w:val="List Table 3"/>
    <w:basedOn w:val="a6"/>
    <w:uiPriority w:val="48"/>
    <w:rsid w:val="00CD0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3-20">
    <w:name w:val="List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3-30">
    <w:name w:val="List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3-40">
    <w:name w:val="List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3-50">
    <w:name w:val="List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3-60">
    <w:name w:val="List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47">
    <w:name w:val="List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0">
    <w:name w:val="List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0">
    <w:name w:val="List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0">
    <w:name w:val="List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0">
    <w:name w:val="List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0">
    <w:name w:val="List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7">
    <w:name w:val="List Table 5 Dark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0">
    <w:name w:val="List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0">
    <w:name w:val="List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0">
    <w:name w:val="List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0">
    <w:name w:val="List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0">
    <w:name w:val="List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3">
    <w:name w:val="List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CD0A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customStyle="1" w:styleId="affff9">
    <w:name w:val="宏文本 字符"/>
    <w:basedOn w:val="a5"/>
    <w:link w:val="affff8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5">
    <w:name w:val="Medium Grid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1-21">
    <w:name w:val="Medium Grid 1 Accent 2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1-31">
    <w:name w:val="Medium Grid 1 Accent 3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1-41">
    <w:name w:val="Medium Grid 1 Accent 4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1-51">
    <w:name w:val="Medium Grid 1 Accent 5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1-61">
    <w:name w:val="Medium Grid 1 Accent 6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2e">
    <w:name w:val="Medium Grid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3-21">
    <w:name w:val="Medium Grid 3 Accent 2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3-31">
    <w:name w:val="Medium Grid 3 Accent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3-41">
    <w:name w:val="Medium Grid 3 Accent 4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3-51">
    <w:name w:val="Medium Grid 3 Accent 5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3-61">
    <w:name w:val="Medium Grid 3 Accent 6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16">
    <w:name w:val="Medium Lis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1-22">
    <w:name w:val="Medium List 1 Accent 2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1-32">
    <w:name w:val="Medium List 1 Accent 3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1-42">
    <w:name w:val="Medium List 1 Accent 4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1-52">
    <w:name w:val="Medium List 1 Accent 5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1-62">
    <w:name w:val="Medium List 1 Accent 6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2f">
    <w:name w:val="Medium Lis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a">
    <w:name w:val="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b">
    <w:name w:val="Message Header"/>
    <w:basedOn w:val="a3"/>
    <w:link w:val="affffc"/>
    <w:uiPriority w:val="99"/>
    <w:semiHidden/>
    <w:unhideWhenUsed/>
    <w:rsid w:val="00CD0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</w:rPr>
  </w:style>
  <w:style w:type="character" w:customStyle="1" w:styleId="affffc">
    <w:name w:val="信息标题 字符"/>
    <w:basedOn w:val="a5"/>
    <w:link w:val="affffb"/>
    <w:uiPriority w:val="99"/>
    <w:semiHidden/>
    <w:rsid w:val="00CD0A4B"/>
    <w:rPr>
      <w:rFonts w:ascii="Microsoft YaHei UI" w:eastAsia="Microsoft YaHei UI" w:hAnsi="Microsoft YaHei UI" w:cstheme="majorBidi"/>
      <w:color w:val="000000" w:themeColor="text1"/>
      <w:shd w:val="pct20" w:color="auto" w:fill="auto"/>
    </w:rPr>
  </w:style>
  <w:style w:type="paragraph" w:styleId="affffd">
    <w:name w:val="No Spacing"/>
    <w:uiPriority w:val="1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e">
    <w:name w:val="Normal (Web)"/>
    <w:basedOn w:val="a3"/>
    <w:uiPriority w:val="99"/>
    <w:semiHidden/>
    <w:unhideWhenUsed/>
    <w:rsid w:val="00CD0A4B"/>
    <w:rPr>
      <w:rFonts w:cs="Times New Roman"/>
      <w:sz w:val="24"/>
    </w:rPr>
  </w:style>
  <w:style w:type="paragraph" w:styleId="afffff">
    <w:name w:val="Normal Indent"/>
    <w:basedOn w:val="a3"/>
    <w:uiPriority w:val="99"/>
    <w:semiHidden/>
    <w:unhideWhenUsed/>
    <w:rsid w:val="00CD0A4B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CD0A4B"/>
  </w:style>
  <w:style w:type="character" w:customStyle="1" w:styleId="afffff1">
    <w:name w:val="注释标题 字符"/>
    <w:basedOn w:val="a5"/>
    <w:link w:val="afff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2">
    <w:name w:val="pag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table" w:styleId="18">
    <w:name w:val="Plain Table 1"/>
    <w:basedOn w:val="a6"/>
    <w:uiPriority w:val="41"/>
    <w:rsid w:val="00CD0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6"/>
    <w:uiPriority w:val="42"/>
    <w:rsid w:val="00CD0A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6"/>
    <w:uiPriority w:val="43"/>
    <w:rsid w:val="00CD0A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6"/>
    <w:uiPriority w:val="44"/>
    <w:rsid w:val="00CD0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6"/>
    <w:uiPriority w:val="45"/>
    <w:rsid w:val="00CD0A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CD0A4B"/>
    <w:rPr>
      <w:sz w:val="21"/>
      <w:szCs w:val="21"/>
    </w:rPr>
  </w:style>
  <w:style w:type="character" w:customStyle="1" w:styleId="afffff4">
    <w:name w:val="纯文本 字符"/>
    <w:basedOn w:val="a5"/>
    <w:link w:val="aff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1"/>
      <w:szCs w:val="21"/>
    </w:rPr>
  </w:style>
  <w:style w:type="paragraph" w:styleId="afffff5">
    <w:name w:val="Quote"/>
    <w:basedOn w:val="a3"/>
    <w:next w:val="a3"/>
    <w:link w:val="afffff6"/>
    <w:uiPriority w:val="29"/>
    <w:rsid w:val="00CD0A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5"/>
    <w:link w:val="afffff5"/>
    <w:uiPriority w:val="29"/>
    <w:rsid w:val="00CD0A4B"/>
    <w:rPr>
      <w:rFonts w:ascii="Microsoft YaHei UI" w:eastAsia="Microsoft YaHei UI" w:hAnsi="Microsoft YaHei UI"/>
      <w:i/>
      <w:iCs/>
      <w:color w:val="404040" w:themeColor="text1" w:themeTint="BF"/>
      <w:sz w:val="20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CD0A4B"/>
  </w:style>
  <w:style w:type="character" w:customStyle="1" w:styleId="afffff8">
    <w:name w:val="称呼 字符"/>
    <w:basedOn w:val="a5"/>
    <w:link w:val="afffff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f9">
    <w:name w:val="Signature"/>
    <w:basedOn w:val="a3"/>
    <w:link w:val="afffffa"/>
    <w:uiPriority w:val="99"/>
    <w:semiHidden/>
    <w:unhideWhenUsed/>
    <w:rsid w:val="00CD0A4B"/>
    <w:pPr>
      <w:ind w:left="4320"/>
    </w:pPr>
  </w:style>
  <w:style w:type="character" w:customStyle="1" w:styleId="afffffa">
    <w:name w:val="签名 字符"/>
    <w:basedOn w:val="a5"/>
    <w:link w:val="aff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b">
    <w:name w:val="Smart Hyperlink"/>
    <w:basedOn w:val="a5"/>
    <w:uiPriority w:val="99"/>
    <w:semiHidden/>
    <w:unhideWhenUsed/>
    <w:rsid w:val="00CD0A4B"/>
    <w:rPr>
      <w:rFonts w:ascii="Microsoft YaHei UI" w:eastAsia="Microsoft YaHei UI" w:hAnsi="Microsoft YaHei UI"/>
      <w:u w:val="dotted"/>
    </w:rPr>
  </w:style>
  <w:style w:type="paragraph" w:styleId="afffffc">
    <w:name w:val="Subtitle"/>
    <w:basedOn w:val="a3"/>
    <w:next w:val="a3"/>
    <w:link w:val="afffffd"/>
    <w:uiPriority w:val="11"/>
    <w:rsid w:val="00CD0A4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fffd">
    <w:name w:val="副标题 字符"/>
    <w:basedOn w:val="a5"/>
    <w:link w:val="afffffc"/>
    <w:uiPriority w:val="11"/>
    <w:rsid w:val="00CD0A4B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e">
    <w:name w:val="Subtle Emphasis"/>
    <w:basedOn w:val="a5"/>
    <w:uiPriority w:val="19"/>
    <w:rsid w:val="00CD0A4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">
    <w:name w:val="Subtle Reference"/>
    <w:basedOn w:val="a5"/>
    <w:uiPriority w:val="31"/>
    <w:rsid w:val="00CD0A4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9">
    <w:name w:val="Table 3D effects 1"/>
    <w:basedOn w:val="a6"/>
    <w:uiPriority w:val="99"/>
    <w:semiHidden/>
    <w:unhideWhenUsed/>
    <w:rsid w:val="00CD0A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uiPriority w:val="99"/>
    <w:semiHidden/>
    <w:unhideWhenUsed/>
    <w:rsid w:val="00CD0A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uiPriority w:val="99"/>
    <w:semiHidden/>
    <w:unhideWhenUsed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6"/>
    <w:uiPriority w:val="99"/>
    <w:semiHidden/>
    <w:unhideWhenUsed/>
    <w:rsid w:val="00CD0A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6"/>
    <w:uiPriority w:val="99"/>
    <w:semiHidden/>
    <w:unhideWhenUsed/>
    <w:rsid w:val="00CD0A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6"/>
    <w:uiPriority w:val="99"/>
    <w:semiHidden/>
    <w:unhideWhenUsed/>
    <w:rsid w:val="00CD0A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6"/>
    <w:uiPriority w:val="99"/>
    <w:semiHidden/>
    <w:unhideWhenUsed/>
    <w:rsid w:val="00CD0A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6"/>
    <w:uiPriority w:val="99"/>
    <w:semiHidden/>
    <w:unhideWhenUsed/>
    <w:rsid w:val="00CD0A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6"/>
    <w:uiPriority w:val="99"/>
    <w:semiHidden/>
    <w:unhideWhenUsed/>
    <w:rsid w:val="00CD0A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6"/>
    <w:uiPriority w:val="99"/>
    <w:semiHidden/>
    <w:unhideWhenUsed/>
    <w:rsid w:val="00CD0A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0">
    <w:name w:val="Table Contemporary"/>
    <w:basedOn w:val="a6"/>
    <w:uiPriority w:val="99"/>
    <w:semiHidden/>
    <w:unhideWhenUsed/>
    <w:rsid w:val="00CD0A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1">
    <w:name w:val="Table Elegant"/>
    <w:basedOn w:val="a6"/>
    <w:uiPriority w:val="99"/>
    <w:semiHidden/>
    <w:unhideWhenUsed/>
    <w:rsid w:val="00CD0A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6"/>
    <w:uiPriority w:val="99"/>
    <w:semiHidden/>
    <w:unhideWhenUsed/>
    <w:rsid w:val="00CD0A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6"/>
    <w:uiPriority w:val="99"/>
    <w:semiHidden/>
    <w:unhideWhenUsed/>
    <w:rsid w:val="00CD0A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6"/>
    <w:uiPriority w:val="99"/>
    <w:semiHidden/>
    <w:unhideWhenUsed/>
    <w:rsid w:val="00CD0A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CD0A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Grid Table Light"/>
    <w:basedOn w:val="a6"/>
    <w:uiPriority w:val="40"/>
    <w:rsid w:val="00CD0A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6"/>
    <w:uiPriority w:val="99"/>
    <w:semiHidden/>
    <w:unhideWhenUsed/>
    <w:rsid w:val="00CD0A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6"/>
    <w:uiPriority w:val="99"/>
    <w:semiHidden/>
    <w:unhideWhenUsed/>
    <w:rsid w:val="00CD0A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6"/>
    <w:uiPriority w:val="99"/>
    <w:semiHidden/>
    <w:unhideWhenUsed/>
    <w:rsid w:val="00CD0A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3">
    <w:name w:val="table of authorities"/>
    <w:basedOn w:val="a3"/>
    <w:next w:val="a3"/>
    <w:uiPriority w:val="99"/>
    <w:semiHidden/>
    <w:unhideWhenUsed/>
    <w:rsid w:val="00CD0A4B"/>
    <w:pPr>
      <w:ind w:left="200" w:hanging="200"/>
    </w:pPr>
  </w:style>
  <w:style w:type="paragraph" w:styleId="affffff4">
    <w:name w:val="table of figures"/>
    <w:basedOn w:val="a3"/>
    <w:next w:val="a3"/>
    <w:uiPriority w:val="99"/>
    <w:semiHidden/>
    <w:unhideWhenUsed/>
    <w:rsid w:val="00CD0A4B"/>
  </w:style>
  <w:style w:type="table" w:styleId="affffff5">
    <w:name w:val="Table Professional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6"/>
    <w:uiPriority w:val="99"/>
    <w:semiHidden/>
    <w:unhideWhenUsed/>
    <w:rsid w:val="00CD0A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6"/>
    <w:uiPriority w:val="99"/>
    <w:semiHidden/>
    <w:unhideWhenUsed/>
    <w:rsid w:val="00CD0A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6"/>
    <w:uiPriority w:val="99"/>
    <w:semiHidden/>
    <w:unhideWhenUsed/>
    <w:rsid w:val="00CD0A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6"/>
    <w:uiPriority w:val="99"/>
    <w:semiHidden/>
    <w:unhideWhenUsed/>
    <w:rsid w:val="00CD0A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6">
    <w:name w:val="Table Theme"/>
    <w:basedOn w:val="a6"/>
    <w:uiPriority w:val="99"/>
    <w:semiHidden/>
    <w:unhideWhenUsed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6"/>
    <w:uiPriority w:val="99"/>
    <w:semiHidden/>
    <w:unhideWhenUsed/>
    <w:rsid w:val="00CD0A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6"/>
    <w:uiPriority w:val="99"/>
    <w:semiHidden/>
    <w:unhideWhenUsed/>
    <w:rsid w:val="00CD0A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6"/>
    <w:uiPriority w:val="99"/>
    <w:semiHidden/>
    <w:unhideWhenUsed/>
    <w:rsid w:val="00CD0A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7">
    <w:name w:val="toa heading"/>
    <w:basedOn w:val="a3"/>
    <w:next w:val="a3"/>
    <w:uiPriority w:val="99"/>
    <w:semiHidden/>
    <w:unhideWhenUsed/>
    <w:rsid w:val="00CD0A4B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CD0A4B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CD0A4B"/>
    <w:pPr>
      <w:spacing w:after="100"/>
      <w:ind w:left="200"/>
    </w:pPr>
  </w:style>
  <w:style w:type="paragraph" w:styleId="TOC3">
    <w:name w:val="toc 3"/>
    <w:basedOn w:val="a3"/>
    <w:next w:val="a3"/>
    <w:autoRedefine/>
    <w:uiPriority w:val="39"/>
    <w:semiHidden/>
    <w:unhideWhenUsed/>
    <w:rsid w:val="00CD0A4B"/>
    <w:pPr>
      <w:spacing w:after="100"/>
      <w:ind w:left="400"/>
    </w:pPr>
  </w:style>
  <w:style w:type="paragraph" w:styleId="TOC4">
    <w:name w:val="toc 4"/>
    <w:basedOn w:val="a3"/>
    <w:next w:val="a3"/>
    <w:autoRedefine/>
    <w:uiPriority w:val="39"/>
    <w:semiHidden/>
    <w:unhideWhenUsed/>
    <w:rsid w:val="00CD0A4B"/>
    <w:pPr>
      <w:spacing w:after="100"/>
      <w:ind w:left="600"/>
    </w:pPr>
  </w:style>
  <w:style w:type="paragraph" w:styleId="TOC5">
    <w:name w:val="toc 5"/>
    <w:basedOn w:val="a3"/>
    <w:next w:val="a3"/>
    <w:autoRedefine/>
    <w:uiPriority w:val="39"/>
    <w:semiHidden/>
    <w:unhideWhenUsed/>
    <w:rsid w:val="00CD0A4B"/>
    <w:pPr>
      <w:spacing w:after="100"/>
      <w:ind w:left="800"/>
    </w:pPr>
  </w:style>
  <w:style w:type="paragraph" w:styleId="TOC6">
    <w:name w:val="toc 6"/>
    <w:basedOn w:val="a3"/>
    <w:next w:val="a3"/>
    <w:autoRedefine/>
    <w:uiPriority w:val="39"/>
    <w:semiHidden/>
    <w:unhideWhenUsed/>
    <w:rsid w:val="00CD0A4B"/>
    <w:pPr>
      <w:spacing w:after="100"/>
      <w:ind w:left="1000"/>
    </w:pPr>
  </w:style>
  <w:style w:type="paragraph" w:styleId="TOC7">
    <w:name w:val="toc 7"/>
    <w:basedOn w:val="a3"/>
    <w:next w:val="a3"/>
    <w:autoRedefine/>
    <w:uiPriority w:val="39"/>
    <w:semiHidden/>
    <w:unhideWhenUsed/>
    <w:rsid w:val="00CD0A4B"/>
    <w:pPr>
      <w:spacing w:after="100"/>
      <w:ind w:left="1200"/>
    </w:pPr>
  </w:style>
  <w:style w:type="paragraph" w:styleId="TOC8">
    <w:name w:val="toc 8"/>
    <w:basedOn w:val="a3"/>
    <w:next w:val="a3"/>
    <w:autoRedefine/>
    <w:uiPriority w:val="39"/>
    <w:semiHidden/>
    <w:unhideWhenUsed/>
    <w:rsid w:val="00CD0A4B"/>
    <w:pPr>
      <w:spacing w:after="100"/>
      <w:ind w:left="1400"/>
    </w:pPr>
  </w:style>
  <w:style w:type="paragraph" w:styleId="TOC9">
    <w:name w:val="toc 9"/>
    <w:basedOn w:val="a3"/>
    <w:next w:val="a3"/>
    <w:autoRedefine/>
    <w:uiPriority w:val="39"/>
    <w:semiHidden/>
    <w:unhideWhenUsed/>
    <w:rsid w:val="00CD0A4B"/>
    <w:pPr>
      <w:spacing w:after="100"/>
      <w:ind w:left="1600"/>
    </w:pPr>
  </w:style>
  <w:style w:type="paragraph" w:styleId="TOC">
    <w:name w:val="TOC Heading"/>
    <w:basedOn w:val="1"/>
    <w:next w:val="a3"/>
    <w:uiPriority w:val="39"/>
    <w:semiHidden/>
    <w:unhideWhenUsed/>
    <w:qFormat/>
    <w:rsid w:val="00CD0A4B"/>
    <w:pPr>
      <w:pBdr>
        <w:bottom w:val="none" w:sz="0" w:space="0" w:color="auto"/>
      </w:pBdr>
      <w:spacing w:before="240" w:after="0"/>
      <w:outlineLvl w:val="9"/>
    </w:pPr>
    <w:rPr>
      <w:b w:val="0"/>
      <w:bCs w:val="0"/>
      <w:color w:val="31479E" w:themeColor="accent1" w:themeShade="BF"/>
      <w:sz w:val="32"/>
    </w:rPr>
  </w:style>
  <w:style w:type="character" w:styleId="affffff8">
    <w:name w:val="Unresolved 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6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-Server\AppData\Roaming\Microsoft\Templates\&#34013;&#22825;&#31616;&#21382;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1C6A5-1238-42B6-9A38-99DA3964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蓝天简历.dotx</Template>
  <TotalTime>61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校长先生</dc:creator>
  <cp:keywords/>
  <dc:description/>
  <cp:lastModifiedBy>Hm-Server</cp:lastModifiedBy>
  <cp:revision>8</cp:revision>
  <cp:lastPrinted>2025-02-19T21:02:00Z</cp:lastPrinted>
  <dcterms:created xsi:type="dcterms:W3CDTF">2025-02-19T20:08:00Z</dcterms:created>
  <dcterms:modified xsi:type="dcterms:W3CDTF">2025-02-19T21:10:00Z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